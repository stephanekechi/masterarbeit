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58984" w14:textId="77777777" w:rsidR="009022BA" w:rsidRPr="00D77308" w:rsidRDefault="009022BA" w:rsidP="0082717B">
      <w:pPr>
        <w:rPr>
          <w:rFonts w:cs="Arial"/>
          <w:b/>
          <w:sz w:val="36"/>
        </w:rPr>
      </w:pPr>
    </w:p>
    <w:p w14:paraId="65C975ED" w14:textId="77777777" w:rsidR="009022BA" w:rsidRPr="00D77308" w:rsidRDefault="009022BA" w:rsidP="0082717B">
      <w:pPr>
        <w:rPr>
          <w:rFonts w:cs="Arial"/>
          <w:b/>
          <w:sz w:val="36"/>
        </w:rPr>
      </w:pPr>
    </w:p>
    <w:p w14:paraId="1051E483" w14:textId="77777777" w:rsidR="009469E4" w:rsidRPr="00BB5ED0" w:rsidRDefault="009469E4" w:rsidP="009469E4">
      <w:pPr>
        <w:spacing w:line="360" w:lineRule="auto"/>
        <w:jc w:val="center"/>
        <w:rPr>
          <w:sz w:val="40"/>
          <w:szCs w:val="32"/>
          <w:lang w:val="en-US"/>
        </w:rPr>
      </w:pPr>
      <w:r w:rsidRPr="00BB5ED0">
        <w:rPr>
          <w:sz w:val="40"/>
          <w:szCs w:val="32"/>
          <w:lang w:val="en-US"/>
        </w:rPr>
        <w:t>Department of Computer Science at the University of Siegen</w:t>
      </w:r>
    </w:p>
    <w:p w14:paraId="5C4E5DD5" w14:textId="77777777" w:rsidR="009469E4" w:rsidRPr="00BB5ED0" w:rsidRDefault="009469E4" w:rsidP="009469E4">
      <w:pPr>
        <w:pStyle w:val="Verzeichnis1"/>
        <w:rPr>
          <w:lang w:val="en-US"/>
        </w:rPr>
      </w:pPr>
      <w:r w:rsidRPr="00BB5ED0">
        <w:rPr>
          <w:lang w:val="en-US"/>
        </w:rPr>
        <w:t>Institute for Knowledge Based Systems &amp; Knowledge Management</w:t>
      </w:r>
    </w:p>
    <w:p w14:paraId="02F31E9A" w14:textId="77777777" w:rsidR="000C1B4D" w:rsidRPr="00D77308" w:rsidRDefault="000C1B4D" w:rsidP="0082717B">
      <w:pPr>
        <w:rPr>
          <w:rFonts w:cs="Arial"/>
        </w:rPr>
      </w:pPr>
    </w:p>
    <w:p w14:paraId="43E9B7D6" w14:textId="77777777" w:rsidR="000C1B4D" w:rsidRPr="00D77308" w:rsidRDefault="000C1B4D" w:rsidP="0082717B">
      <w:pPr>
        <w:rPr>
          <w:rFonts w:cs="Arial"/>
        </w:rPr>
      </w:pPr>
    </w:p>
    <w:p w14:paraId="783E67EE" w14:textId="7D62DEF4" w:rsidR="000C1B4D" w:rsidRDefault="009469E4" w:rsidP="00EC581E">
      <w:pPr>
        <w:jc w:val="center"/>
        <w:rPr>
          <w:rFonts w:cs="Arial"/>
          <w:b/>
          <w:sz w:val="36"/>
        </w:rPr>
      </w:pPr>
      <w:r>
        <w:rPr>
          <w:rFonts w:cs="Arial"/>
          <w:b/>
          <w:sz w:val="36"/>
        </w:rPr>
        <w:t>Master Thesis</w:t>
      </w:r>
    </w:p>
    <w:p w14:paraId="0D26087B" w14:textId="77777777" w:rsidR="00EC581E" w:rsidRDefault="00EC581E" w:rsidP="00EC581E">
      <w:pPr>
        <w:jc w:val="center"/>
        <w:rPr>
          <w:rFonts w:cs="Arial"/>
          <w:b/>
          <w:sz w:val="36"/>
        </w:rPr>
      </w:pPr>
    </w:p>
    <w:p w14:paraId="55C5BE20" w14:textId="436B8C44" w:rsidR="000C1B4D" w:rsidRPr="009469E4" w:rsidRDefault="009469E4" w:rsidP="009469E4">
      <w:pPr>
        <w:pStyle w:val="Titel"/>
        <w:rPr>
          <w:sz w:val="46"/>
          <w:szCs w:val="46"/>
          <w:lang w:val="en-US"/>
        </w:rPr>
      </w:pPr>
      <w:r>
        <w:rPr>
          <w:sz w:val="46"/>
          <w:szCs w:val="46"/>
          <w:lang w:val="en-US"/>
        </w:rPr>
        <w:t>Web-based application for the detection of fake news using Random Forest and Naïve Bayes</w:t>
      </w:r>
    </w:p>
    <w:p w14:paraId="1E1BA3D3" w14:textId="77777777" w:rsidR="000C1B4D" w:rsidRDefault="000C1B4D" w:rsidP="0082717B">
      <w:pPr>
        <w:rPr>
          <w:rFonts w:cs="Arial"/>
        </w:rPr>
      </w:pPr>
    </w:p>
    <w:p w14:paraId="25689318" w14:textId="77777777" w:rsidR="00EC581E" w:rsidRDefault="00EC581E" w:rsidP="0082717B">
      <w:pPr>
        <w:rPr>
          <w:rFonts w:cs="Arial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651"/>
      </w:tblGrid>
      <w:tr w:rsidR="00EC581E" w14:paraId="05325C37" w14:textId="77777777" w:rsidTr="0082092F">
        <w:trPr>
          <w:trHeight w:val="368"/>
        </w:trPr>
        <w:tc>
          <w:tcPr>
            <w:tcW w:w="5637" w:type="dxa"/>
          </w:tcPr>
          <w:p w14:paraId="37DFD776" w14:textId="11719ED1" w:rsidR="00EC581E" w:rsidRPr="009469E4" w:rsidRDefault="009469E4" w:rsidP="0082717B">
            <w:pPr>
              <w:rPr>
                <w:rFonts w:cs="Arial"/>
                <w:b/>
                <w:bCs/>
                <w:sz w:val="24"/>
                <w:szCs w:val="24"/>
              </w:rPr>
            </w:pPr>
            <w:proofErr w:type="spellStart"/>
            <w:r w:rsidRPr="009469E4">
              <w:rPr>
                <w:b/>
                <w:bCs/>
                <w:sz w:val="24"/>
                <w:szCs w:val="24"/>
                <w:u w:val="single"/>
              </w:rPr>
              <w:t>Submitted</w:t>
            </w:r>
            <w:proofErr w:type="spellEnd"/>
            <w:r w:rsidRPr="009469E4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9469E4">
              <w:rPr>
                <w:b/>
                <w:bCs/>
                <w:sz w:val="24"/>
                <w:szCs w:val="24"/>
                <w:u w:val="single"/>
              </w:rPr>
              <w:t>by</w:t>
            </w:r>
            <w:proofErr w:type="spellEnd"/>
            <w:r w:rsidR="0082092F" w:rsidRPr="009469E4">
              <w:rPr>
                <w:b/>
                <w:bCs/>
                <w:sz w:val="24"/>
                <w:szCs w:val="24"/>
                <w:u w:val="single"/>
              </w:rPr>
              <w:t>:</w:t>
            </w:r>
            <w:r w:rsidR="0082092F" w:rsidRPr="009469E4"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3651" w:type="dxa"/>
          </w:tcPr>
          <w:p w14:paraId="2159983F" w14:textId="77777777" w:rsidR="00EC581E" w:rsidRPr="009469E4" w:rsidRDefault="00EC581E" w:rsidP="0082717B">
            <w:pPr>
              <w:rPr>
                <w:rFonts w:cs="Arial"/>
                <w:sz w:val="24"/>
                <w:szCs w:val="24"/>
              </w:rPr>
            </w:pPr>
          </w:p>
        </w:tc>
      </w:tr>
      <w:tr w:rsidR="00AC577A" w:rsidRPr="00D5577B" w14:paraId="067C52D6" w14:textId="77777777" w:rsidTr="0082092F">
        <w:trPr>
          <w:trHeight w:val="391"/>
        </w:trPr>
        <w:tc>
          <w:tcPr>
            <w:tcW w:w="5637" w:type="dxa"/>
          </w:tcPr>
          <w:p w14:paraId="78086DB6" w14:textId="4CA9406C" w:rsidR="00AC577A" w:rsidRPr="009469E4" w:rsidRDefault="009469E4" w:rsidP="0082717B">
            <w:pPr>
              <w:rPr>
                <w:rFonts w:cs="Arial"/>
                <w:sz w:val="24"/>
                <w:szCs w:val="24"/>
              </w:rPr>
            </w:pPr>
            <w:r w:rsidRPr="009469E4">
              <w:rPr>
                <w:rFonts w:cs="Arial"/>
                <w:sz w:val="24"/>
                <w:szCs w:val="24"/>
              </w:rPr>
              <w:t>Stephane, Nganou Wafo</w:t>
            </w:r>
          </w:p>
        </w:tc>
        <w:tc>
          <w:tcPr>
            <w:tcW w:w="3651" w:type="dxa"/>
          </w:tcPr>
          <w:p w14:paraId="7665E71C" w14:textId="2F04EDE0" w:rsidR="00AC577A" w:rsidRPr="009469E4" w:rsidRDefault="00AC577A" w:rsidP="00A00D8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469E4">
              <w:rPr>
                <w:b/>
                <w:bCs/>
                <w:sz w:val="24"/>
                <w:szCs w:val="24"/>
                <w:u w:val="single"/>
              </w:rPr>
              <w:t xml:space="preserve">1. </w:t>
            </w:r>
            <w:r w:rsidR="009469E4" w:rsidRPr="009469E4">
              <w:rPr>
                <w:b/>
                <w:bCs/>
                <w:sz w:val="24"/>
                <w:szCs w:val="24"/>
                <w:u w:val="single"/>
              </w:rPr>
              <w:t>Reviewer</w:t>
            </w:r>
            <w:r w:rsidRPr="009469E4">
              <w:rPr>
                <w:b/>
                <w:bCs/>
                <w:sz w:val="24"/>
                <w:szCs w:val="24"/>
                <w:u w:val="single"/>
              </w:rPr>
              <w:t>:</w:t>
            </w:r>
            <w:r w:rsidRPr="009469E4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3E601116" w14:textId="77777777" w:rsidR="00AC577A" w:rsidRPr="009469E4" w:rsidRDefault="00AC577A" w:rsidP="002C66BB">
            <w:pPr>
              <w:rPr>
                <w:rFonts w:cs="Arial"/>
                <w:sz w:val="24"/>
                <w:szCs w:val="24"/>
              </w:rPr>
            </w:pPr>
            <w:r w:rsidRPr="009469E4">
              <w:rPr>
                <w:sz w:val="24"/>
                <w:szCs w:val="24"/>
                <w:lang w:val="en-US"/>
              </w:rPr>
              <w:t xml:space="preserve">Prof. Dr.-Ing. </w:t>
            </w:r>
            <w:proofErr w:type="spellStart"/>
            <w:r w:rsidRPr="009469E4">
              <w:rPr>
                <w:sz w:val="24"/>
                <w:szCs w:val="24"/>
                <w:lang w:val="en-US"/>
              </w:rPr>
              <w:t>Madjid</w:t>
            </w:r>
            <w:proofErr w:type="spellEnd"/>
            <w:r w:rsidRPr="009469E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69E4">
              <w:rPr>
                <w:sz w:val="24"/>
                <w:szCs w:val="24"/>
                <w:lang w:val="en-US"/>
              </w:rPr>
              <w:t>Fathi</w:t>
            </w:r>
            <w:proofErr w:type="spellEnd"/>
          </w:p>
        </w:tc>
      </w:tr>
      <w:tr w:rsidR="00AC577A" w14:paraId="2E47A198" w14:textId="77777777" w:rsidTr="0082092F">
        <w:trPr>
          <w:trHeight w:val="391"/>
        </w:trPr>
        <w:tc>
          <w:tcPr>
            <w:tcW w:w="5637" w:type="dxa"/>
          </w:tcPr>
          <w:p w14:paraId="6A82870C" w14:textId="3B932D7B" w:rsidR="00AC577A" w:rsidRPr="009469E4" w:rsidRDefault="00AC577A" w:rsidP="0082717B">
            <w:pPr>
              <w:rPr>
                <w:rFonts w:cs="Arial"/>
                <w:sz w:val="24"/>
                <w:szCs w:val="24"/>
              </w:rPr>
            </w:pPr>
            <w:r w:rsidRPr="009469E4">
              <w:rPr>
                <w:b/>
                <w:bCs/>
                <w:sz w:val="24"/>
                <w:szCs w:val="24"/>
                <w:u w:val="single"/>
              </w:rPr>
              <w:t>Matrikel-Nr.:</w:t>
            </w:r>
            <w:r w:rsidRPr="009469E4">
              <w:rPr>
                <w:sz w:val="24"/>
                <w:szCs w:val="24"/>
              </w:rPr>
              <w:t xml:space="preserve"> </w:t>
            </w:r>
            <w:r w:rsidR="009469E4" w:rsidRPr="009469E4">
              <w:rPr>
                <w:sz w:val="24"/>
                <w:szCs w:val="24"/>
              </w:rPr>
              <w:t>1455847</w:t>
            </w:r>
          </w:p>
        </w:tc>
        <w:tc>
          <w:tcPr>
            <w:tcW w:w="3651" w:type="dxa"/>
          </w:tcPr>
          <w:p w14:paraId="2C83D71D" w14:textId="77777777" w:rsidR="00AC577A" w:rsidRPr="00EB6862" w:rsidRDefault="00AC577A" w:rsidP="00A00D81">
            <w:pPr>
              <w:rPr>
                <w:rFonts w:cs="Arial"/>
                <w:b/>
                <w:bCs/>
                <w:sz w:val="24"/>
                <w:szCs w:val="24"/>
                <w:u w:val="single"/>
              </w:rPr>
            </w:pPr>
            <w:r w:rsidRPr="00EB6862">
              <w:rPr>
                <w:rFonts w:cs="Arial"/>
                <w:b/>
                <w:bCs/>
                <w:sz w:val="24"/>
                <w:szCs w:val="24"/>
                <w:u w:val="single"/>
              </w:rPr>
              <w:t>2. Gutachter:</w:t>
            </w:r>
          </w:p>
          <w:p w14:paraId="58E041C2" w14:textId="1B8C0DF9" w:rsidR="00AC577A" w:rsidRPr="009469E4" w:rsidRDefault="00EB6862" w:rsidP="00A00D8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Dr. Anke </w:t>
            </w:r>
            <w:proofErr w:type="spellStart"/>
            <w:r>
              <w:rPr>
                <w:rFonts w:cs="Arial"/>
                <w:sz w:val="24"/>
                <w:szCs w:val="24"/>
              </w:rPr>
              <w:t>Schüll</w:t>
            </w:r>
            <w:proofErr w:type="spellEnd"/>
          </w:p>
        </w:tc>
      </w:tr>
      <w:tr w:rsidR="00AC577A" w14:paraId="4732B3E1" w14:textId="77777777" w:rsidTr="0082092F">
        <w:trPr>
          <w:trHeight w:val="368"/>
        </w:trPr>
        <w:tc>
          <w:tcPr>
            <w:tcW w:w="5637" w:type="dxa"/>
          </w:tcPr>
          <w:p w14:paraId="0D0F1033" w14:textId="77777777" w:rsidR="00AC577A" w:rsidRPr="009469E4" w:rsidRDefault="00AC577A" w:rsidP="0082717B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51" w:type="dxa"/>
          </w:tcPr>
          <w:p w14:paraId="15ED2F0D" w14:textId="77777777" w:rsidR="00AC577A" w:rsidRPr="009469E4" w:rsidRDefault="00AC577A" w:rsidP="0082717B">
            <w:pPr>
              <w:rPr>
                <w:rFonts w:cs="Arial"/>
                <w:sz w:val="24"/>
                <w:szCs w:val="24"/>
              </w:rPr>
            </w:pPr>
          </w:p>
        </w:tc>
      </w:tr>
      <w:tr w:rsidR="00AC577A" w14:paraId="232D22CC" w14:textId="77777777" w:rsidTr="0082092F">
        <w:trPr>
          <w:trHeight w:val="828"/>
        </w:trPr>
        <w:tc>
          <w:tcPr>
            <w:tcW w:w="5637" w:type="dxa"/>
          </w:tcPr>
          <w:p w14:paraId="7F2B9461" w14:textId="71047120" w:rsidR="00AC577A" w:rsidRPr="009469E4" w:rsidRDefault="009469E4" w:rsidP="0082092F">
            <w:pPr>
              <w:spacing w:line="276" w:lineRule="auto"/>
              <w:jc w:val="both"/>
              <w:rPr>
                <w:b/>
                <w:bCs/>
                <w:sz w:val="24"/>
                <w:szCs w:val="24"/>
                <w:u w:val="single"/>
              </w:rPr>
            </w:pPr>
            <w:r w:rsidRPr="009469E4">
              <w:rPr>
                <w:b/>
                <w:bCs/>
                <w:sz w:val="24"/>
                <w:szCs w:val="24"/>
                <w:u w:val="single"/>
              </w:rPr>
              <w:t xml:space="preserve">Study </w:t>
            </w:r>
            <w:proofErr w:type="spellStart"/>
            <w:r w:rsidRPr="009469E4">
              <w:rPr>
                <w:b/>
                <w:bCs/>
                <w:sz w:val="24"/>
                <w:szCs w:val="24"/>
                <w:u w:val="single"/>
              </w:rPr>
              <w:t>program</w:t>
            </w:r>
            <w:proofErr w:type="spellEnd"/>
            <w:r w:rsidR="00AC577A" w:rsidRPr="009469E4">
              <w:rPr>
                <w:b/>
                <w:bCs/>
                <w:sz w:val="24"/>
                <w:szCs w:val="24"/>
                <w:u w:val="single"/>
              </w:rPr>
              <w:t>:</w:t>
            </w:r>
          </w:p>
          <w:p w14:paraId="5274BE14" w14:textId="4547E7D4" w:rsidR="009469E4" w:rsidRPr="009469E4" w:rsidRDefault="009469E4" w:rsidP="0082092F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9469E4">
              <w:rPr>
                <w:sz w:val="24"/>
                <w:szCs w:val="24"/>
              </w:rPr>
              <w:t>Wirtschaftsinformatik</w:t>
            </w:r>
          </w:p>
          <w:p w14:paraId="45E83EAE" w14:textId="77777777" w:rsidR="00AC577A" w:rsidRPr="009469E4" w:rsidRDefault="00AC577A" w:rsidP="0082717B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51" w:type="dxa"/>
          </w:tcPr>
          <w:p w14:paraId="79B97359" w14:textId="17D4ADFB" w:rsidR="00AC577A" w:rsidRPr="009469E4" w:rsidRDefault="009469E4" w:rsidP="0082717B">
            <w:pPr>
              <w:rPr>
                <w:rFonts w:cs="Arial"/>
                <w:b/>
                <w:bCs/>
                <w:sz w:val="24"/>
                <w:szCs w:val="24"/>
                <w:highlight w:val="yellow"/>
              </w:rPr>
            </w:pPr>
            <w:r w:rsidRPr="009469E4">
              <w:rPr>
                <w:rFonts w:cs="Arial"/>
                <w:b/>
                <w:bCs/>
                <w:sz w:val="24"/>
                <w:szCs w:val="24"/>
                <w:u w:val="single"/>
              </w:rPr>
              <w:t>Supervisor</w:t>
            </w:r>
            <w:r w:rsidR="00AC577A" w:rsidRPr="009469E4">
              <w:rPr>
                <w:rFonts w:cs="Arial"/>
                <w:b/>
                <w:bCs/>
                <w:sz w:val="24"/>
                <w:szCs w:val="24"/>
                <w:u w:val="single"/>
              </w:rPr>
              <w:t>:</w:t>
            </w:r>
            <w:r w:rsidR="00AC577A" w:rsidRPr="009469E4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</w:p>
          <w:p w14:paraId="5A8B0AE0" w14:textId="2F1DCFCF" w:rsidR="00AC577A" w:rsidRPr="009469E4" w:rsidRDefault="009469E4" w:rsidP="0082717B">
            <w:pPr>
              <w:rPr>
                <w:rFonts w:cs="Arial"/>
                <w:sz w:val="24"/>
                <w:szCs w:val="24"/>
              </w:rPr>
            </w:pPr>
            <w:r w:rsidRPr="009469E4">
              <w:rPr>
                <w:rFonts w:cs="Arial"/>
                <w:sz w:val="24"/>
                <w:szCs w:val="24"/>
              </w:rPr>
              <w:t>Dr.-Ing. Mareike Dornhöfer</w:t>
            </w:r>
          </w:p>
        </w:tc>
      </w:tr>
      <w:tr w:rsidR="00AC577A" w14:paraId="6690B012" w14:textId="77777777" w:rsidTr="0082092F">
        <w:trPr>
          <w:trHeight w:val="368"/>
        </w:trPr>
        <w:tc>
          <w:tcPr>
            <w:tcW w:w="5637" w:type="dxa"/>
          </w:tcPr>
          <w:p w14:paraId="159CA369" w14:textId="77777777" w:rsidR="00AC577A" w:rsidRPr="009469E4" w:rsidRDefault="00AC577A" w:rsidP="0082717B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51" w:type="dxa"/>
          </w:tcPr>
          <w:p w14:paraId="3535A892" w14:textId="77777777" w:rsidR="00AC577A" w:rsidRPr="009469E4" w:rsidRDefault="00AC577A" w:rsidP="0082717B">
            <w:pPr>
              <w:rPr>
                <w:rFonts w:cs="Arial"/>
                <w:sz w:val="24"/>
                <w:szCs w:val="24"/>
              </w:rPr>
            </w:pPr>
          </w:p>
        </w:tc>
      </w:tr>
      <w:tr w:rsidR="00AC577A" w14:paraId="7FD8C5C5" w14:textId="77777777" w:rsidTr="0082092F">
        <w:trPr>
          <w:trHeight w:val="828"/>
        </w:trPr>
        <w:tc>
          <w:tcPr>
            <w:tcW w:w="5637" w:type="dxa"/>
          </w:tcPr>
          <w:p w14:paraId="57BF83DF" w14:textId="03F021BD" w:rsidR="00AC577A" w:rsidRPr="009469E4" w:rsidRDefault="00AC577A" w:rsidP="0082092F">
            <w:pPr>
              <w:pStyle w:val="Fuzeile"/>
              <w:tabs>
                <w:tab w:val="clear" w:pos="4536"/>
                <w:tab w:val="clear" w:pos="9072"/>
              </w:tabs>
              <w:spacing w:line="276" w:lineRule="auto"/>
              <w:jc w:val="both"/>
              <w:rPr>
                <w:sz w:val="24"/>
                <w:szCs w:val="24"/>
              </w:rPr>
            </w:pPr>
            <w:r w:rsidRPr="009469E4">
              <w:rPr>
                <w:sz w:val="24"/>
                <w:szCs w:val="24"/>
              </w:rPr>
              <w:t xml:space="preserve">Siegen, den </w:t>
            </w:r>
            <w:r w:rsidR="009469E4" w:rsidRPr="009469E4">
              <w:rPr>
                <w:sz w:val="24"/>
                <w:szCs w:val="24"/>
              </w:rPr>
              <w:t xml:space="preserve">19 </w:t>
            </w:r>
            <w:proofErr w:type="spellStart"/>
            <w:r w:rsidR="009469E4" w:rsidRPr="009469E4">
              <w:rPr>
                <w:sz w:val="24"/>
                <w:szCs w:val="24"/>
              </w:rPr>
              <w:t>of</w:t>
            </w:r>
            <w:proofErr w:type="spellEnd"/>
            <w:r w:rsidR="009469E4" w:rsidRPr="009469E4">
              <w:rPr>
                <w:sz w:val="24"/>
                <w:szCs w:val="24"/>
              </w:rPr>
              <w:t xml:space="preserve"> </w:t>
            </w:r>
            <w:proofErr w:type="spellStart"/>
            <w:r w:rsidR="009469E4" w:rsidRPr="009469E4">
              <w:rPr>
                <w:sz w:val="24"/>
                <w:szCs w:val="24"/>
              </w:rPr>
              <w:t>February</w:t>
            </w:r>
            <w:proofErr w:type="spellEnd"/>
            <w:r w:rsidR="009469E4" w:rsidRPr="009469E4">
              <w:rPr>
                <w:sz w:val="24"/>
                <w:szCs w:val="24"/>
              </w:rPr>
              <w:t xml:space="preserve"> 2021</w:t>
            </w:r>
          </w:p>
          <w:p w14:paraId="6932D9FA" w14:textId="77777777" w:rsidR="00AC577A" w:rsidRPr="009469E4" w:rsidRDefault="00AC577A" w:rsidP="0082717B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51" w:type="dxa"/>
          </w:tcPr>
          <w:p w14:paraId="5EE12F19" w14:textId="77777777" w:rsidR="00AC577A" w:rsidRPr="009469E4" w:rsidRDefault="00AC577A" w:rsidP="0082717B">
            <w:pPr>
              <w:rPr>
                <w:rFonts w:cs="Arial"/>
                <w:sz w:val="24"/>
                <w:szCs w:val="24"/>
              </w:rPr>
            </w:pPr>
          </w:p>
        </w:tc>
      </w:tr>
    </w:tbl>
    <w:p w14:paraId="3A2801CA" w14:textId="77777777" w:rsidR="0082092F" w:rsidRPr="00327A2B" w:rsidRDefault="0082092F" w:rsidP="0082092F">
      <w:pPr>
        <w:jc w:val="both"/>
      </w:pPr>
      <w:r w:rsidRPr="00327A2B">
        <w:tab/>
      </w:r>
      <w:r w:rsidRPr="00327A2B">
        <w:tab/>
      </w:r>
      <w:r w:rsidRPr="00327A2B">
        <w:tab/>
      </w:r>
      <w:r w:rsidRPr="00327A2B">
        <w:tab/>
      </w:r>
    </w:p>
    <w:p w14:paraId="2BD97987" w14:textId="77777777" w:rsidR="0082092F" w:rsidRPr="00327A2B" w:rsidRDefault="0082092F" w:rsidP="0082092F">
      <w:pPr>
        <w:jc w:val="both"/>
      </w:pPr>
      <w:r w:rsidRPr="00327A2B">
        <w:tab/>
      </w:r>
      <w:r w:rsidRPr="00327A2B">
        <w:tab/>
      </w:r>
      <w:r w:rsidRPr="00327A2B">
        <w:tab/>
      </w:r>
      <w:r w:rsidRPr="00327A2B">
        <w:tab/>
      </w:r>
    </w:p>
    <w:p w14:paraId="5117ED09" w14:textId="77777777" w:rsidR="0082092F" w:rsidRDefault="0082092F" w:rsidP="0082092F">
      <w:pPr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</w:r>
    </w:p>
    <w:p w14:paraId="1DED4691" w14:textId="77777777" w:rsidR="00164601" w:rsidRDefault="00164601" w:rsidP="0082092F">
      <w:pPr>
        <w:jc w:val="both"/>
      </w:pPr>
    </w:p>
    <w:p w14:paraId="32B8E96A" w14:textId="050BDF02" w:rsidR="00164601" w:rsidRPr="00164601" w:rsidRDefault="009469E4" w:rsidP="00164601">
      <w:pPr>
        <w:pStyle w:val="Verzeichnis1"/>
      </w:pPr>
      <w:r>
        <w:t>Declaration</w:t>
      </w:r>
    </w:p>
    <w:p w14:paraId="7ADF5EF2" w14:textId="77777777" w:rsidR="00164601" w:rsidRDefault="00164601" w:rsidP="00164601"/>
    <w:p w14:paraId="0FA8A5C9" w14:textId="275FBFF1" w:rsidR="009469E4" w:rsidRDefault="009469E4" w:rsidP="009469E4">
      <w:pPr>
        <w:pStyle w:val="Default"/>
      </w:pPr>
      <w:r w:rsidRPr="009469E4">
        <w:t xml:space="preserve">I </w:t>
      </w:r>
      <w:proofErr w:type="spellStart"/>
      <w:r w:rsidRPr="009469E4">
        <w:t>hereby</w:t>
      </w:r>
      <w:proofErr w:type="spellEnd"/>
      <w:r w:rsidRPr="009469E4">
        <w:t xml:space="preserve"> </w:t>
      </w:r>
      <w:proofErr w:type="spellStart"/>
      <w:r w:rsidRPr="009469E4">
        <w:t>affirm</w:t>
      </w:r>
      <w:proofErr w:type="spellEnd"/>
      <w:r w:rsidRPr="009469E4">
        <w:t xml:space="preserve"> </w:t>
      </w:r>
      <w:proofErr w:type="spellStart"/>
      <w:r w:rsidRPr="009469E4">
        <w:t>that</w:t>
      </w:r>
      <w:proofErr w:type="spellEnd"/>
      <w:r w:rsidRPr="009469E4">
        <w:t xml:space="preserve"> I </w:t>
      </w:r>
      <w:proofErr w:type="spellStart"/>
      <w:r w:rsidRPr="009469E4">
        <w:t>have</w:t>
      </w:r>
      <w:proofErr w:type="spellEnd"/>
      <w:r w:rsidRPr="009469E4">
        <w:t xml:space="preserve"> </w:t>
      </w:r>
      <w:proofErr w:type="spellStart"/>
      <w:r w:rsidRPr="009469E4">
        <w:t>independently</w:t>
      </w:r>
      <w:proofErr w:type="spellEnd"/>
      <w:r w:rsidRPr="009469E4">
        <w:t xml:space="preserve"> </w:t>
      </w:r>
      <w:proofErr w:type="spellStart"/>
      <w:r w:rsidRPr="009469E4">
        <w:t>written</w:t>
      </w:r>
      <w:proofErr w:type="spellEnd"/>
      <w:r w:rsidRPr="009469E4">
        <w:t xml:space="preserve"> </w:t>
      </w:r>
      <w:proofErr w:type="spellStart"/>
      <w:r w:rsidRPr="009469E4">
        <w:t>the</w:t>
      </w:r>
      <w:proofErr w:type="spellEnd"/>
      <w:r w:rsidRPr="009469E4">
        <w:t xml:space="preserve"> </w:t>
      </w:r>
      <w:proofErr w:type="spellStart"/>
      <w:r w:rsidRPr="009469E4">
        <w:t>present</w:t>
      </w:r>
      <w:proofErr w:type="spellEnd"/>
      <w:r w:rsidRPr="009469E4">
        <w:t xml:space="preserve"> </w:t>
      </w:r>
      <w:proofErr w:type="spellStart"/>
      <w:r w:rsidRPr="009469E4">
        <w:t>work</w:t>
      </w:r>
      <w:proofErr w:type="spellEnd"/>
      <w:r w:rsidRPr="009469E4">
        <w:t xml:space="preserve"> and </w:t>
      </w:r>
      <w:proofErr w:type="spellStart"/>
      <w:r w:rsidRPr="009469E4">
        <w:t>have</w:t>
      </w:r>
      <w:proofErr w:type="spellEnd"/>
      <w:r w:rsidRPr="009469E4">
        <w:t xml:space="preserve"> not </w:t>
      </w:r>
      <w:proofErr w:type="spellStart"/>
      <w:r w:rsidRPr="009469E4">
        <w:t>used</w:t>
      </w:r>
      <w:proofErr w:type="spellEnd"/>
      <w:r w:rsidRPr="009469E4">
        <w:t xml:space="preserve"> </w:t>
      </w:r>
      <w:proofErr w:type="spellStart"/>
      <w:r w:rsidRPr="009469E4">
        <w:t>any</w:t>
      </w:r>
      <w:proofErr w:type="spellEnd"/>
      <w:r w:rsidRPr="009469E4">
        <w:t xml:space="preserve"> </w:t>
      </w:r>
      <w:proofErr w:type="spellStart"/>
      <w:r w:rsidRPr="009469E4">
        <w:t>sources</w:t>
      </w:r>
      <w:proofErr w:type="spellEnd"/>
      <w:r w:rsidRPr="009469E4">
        <w:t xml:space="preserve"> and </w:t>
      </w:r>
      <w:proofErr w:type="spellStart"/>
      <w:r w:rsidRPr="009469E4">
        <w:t>aids</w:t>
      </w:r>
      <w:proofErr w:type="spellEnd"/>
      <w:r w:rsidRPr="009469E4">
        <w:t xml:space="preserve"> </w:t>
      </w:r>
      <w:proofErr w:type="spellStart"/>
      <w:r w:rsidRPr="009469E4">
        <w:t>other</w:t>
      </w:r>
      <w:proofErr w:type="spellEnd"/>
      <w:r w:rsidRPr="009469E4">
        <w:t xml:space="preserve"> </w:t>
      </w:r>
      <w:proofErr w:type="spellStart"/>
      <w:r w:rsidRPr="009469E4">
        <w:t>than</w:t>
      </w:r>
      <w:proofErr w:type="spellEnd"/>
      <w:r w:rsidRPr="009469E4">
        <w:t xml:space="preserve"> </w:t>
      </w:r>
      <w:proofErr w:type="spellStart"/>
      <w:r w:rsidRPr="009469E4">
        <w:t>those</w:t>
      </w:r>
      <w:proofErr w:type="spellEnd"/>
      <w:r w:rsidRPr="009469E4">
        <w:t xml:space="preserve"> </w:t>
      </w:r>
      <w:proofErr w:type="spellStart"/>
      <w:r w:rsidRPr="009469E4">
        <w:t>indicated</w:t>
      </w:r>
      <w:proofErr w:type="spellEnd"/>
      <w:r w:rsidRPr="009469E4">
        <w:t xml:space="preserve">, in </w:t>
      </w:r>
      <w:proofErr w:type="spellStart"/>
      <w:r w:rsidRPr="009469E4">
        <w:t>particular</w:t>
      </w:r>
      <w:proofErr w:type="spellEnd"/>
      <w:r w:rsidRPr="009469E4">
        <w:t xml:space="preserve"> </w:t>
      </w:r>
      <w:proofErr w:type="spellStart"/>
      <w:r w:rsidRPr="009469E4">
        <w:t>no</w:t>
      </w:r>
      <w:proofErr w:type="spellEnd"/>
      <w:r w:rsidRPr="009469E4">
        <w:t xml:space="preserve"> </w:t>
      </w:r>
      <w:proofErr w:type="spellStart"/>
      <w:r w:rsidRPr="009469E4">
        <w:t>information</w:t>
      </w:r>
      <w:proofErr w:type="spellEnd"/>
      <w:r w:rsidRPr="009469E4">
        <w:t xml:space="preserve"> </w:t>
      </w:r>
      <w:proofErr w:type="spellStart"/>
      <w:r w:rsidRPr="009469E4">
        <w:t>from</w:t>
      </w:r>
      <w:proofErr w:type="spellEnd"/>
      <w:r w:rsidRPr="009469E4">
        <w:t xml:space="preserve"> </w:t>
      </w:r>
      <w:proofErr w:type="spellStart"/>
      <w:r w:rsidRPr="009469E4">
        <w:t>the</w:t>
      </w:r>
      <w:proofErr w:type="spellEnd"/>
      <w:r w:rsidRPr="009469E4">
        <w:t xml:space="preserve"> Internet </w:t>
      </w:r>
      <w:proofErr w:type="spellStart"/>
      <w:r w:rsidRPr="009469E4">
        <w:t>other</w:t>
      </w:r>
      <w:proofErr w:type="spellEnd"/>
      <w:r w:rsidRPr="009469E4">
        <w:t xml:space="preserve"> </w:t>
      </w:r>
      <w:proofErr w:type="spellStart"/>
      <w:r w:rsidRPr="009469E4">
        <w:t>than</w:t>
      </w:r>
      <w:proofErr w:type="spellEnd"/>
      <w:r w:rsidRPr="009469E4">
        <w:t xml:space="preserve"> </w:t>
      </w:r>
      <w:proofErr w:type="spellStart"/>
      <w:r w:rsidRPr="009469E4">
        <w:t>that</w:t>
      </w:r>
      <w:proofErr w:type="spellEnd"/>
      <w:r w:rsidRPr="009469E4">
        <w:t xml:space="preserve"> </w:t>
      </w:r>
      <w:proofErr w:type="spellStart"/>
      <w:r w:rsidRPr="009469E4">
        <w:t>indicated</w:t>
      </w:r>
      <w:proofErr w:type="spellEnd"/>
      <w:r w:rsidRPr="009469E4">
        <w:t>.</w:t>
      </w:r>
    </w:p>
    <w:p w14:paraId="1F534FD4" w14:textId="77777777" w:rsidR="009469E4" w:rsidRPr="009469E4" w:rsidRDefault="009469E4" w:rsidP="009469E4">
      <w:pPr>
        <w:pStyle w:val="Default"/>
      </w:pPr>
    </w:p>
    <w:p w14:paraId="53ECDBFF" w14:textId="56C53208" w:rsidR="009469E4" w:rsidRDefault="009469E4" w:rsidP="009469E4">
      <w:pPr>
        <w:pStyle w:val="Default"/>
      </w:pPr>
      <w:r w:rsidRPr="009469E4">
        <w:t xml:space="preserve">I </w:t>
      </w:r>
      <w:proofErr w:type="spellStart"/>
      <w:r w:rsidRPr="009469E4">
        <w:t>have</w:t>
      </w:r>
      <w:proofErr w:type="spellEnd"/>
      <w:r w:rsidRPr="009469E4">
        <w:t xml:space="preserve"> </w:t>
      </w:r>
      <w:proofErr w:type="spellStart"/>
      <w:r w:rsidRPr="009469E4">
        <w:t>taken</w:t>
      </w:r>
      <w:proofErr w:type="spellEnd"/>
      <w:r w:rsidRPr="009469E4">
        <w:t xml:space="preserve"> </w:t>
      </w:r>
      <w:proofErr w:type="spellStart"/>
      <w:r w:rsidRPr="009469E4">
        <w:t>note</w:t>
      </w:r>
      <w:proofErr w:type="spellEnd"/>
      <w:r w:rsidRPr="009469E4">
        <w:t xml:space="preserve"> </w:t>
      </w:r>
      <w:proofErr w:type="spellStart"/>
      <w:r w:rsidRPr="009469E4">
        <w:t>of</w:t>
      </w:r>
      <w:proofErr w:type="spellEnd"/>
      <w:r w:rsidRPr="009469E4">
        <w:t xml:space="preserve"> </w:t>
      </w:r>
      <w:proofErr w:type="spellStart"/>
      <w:r w:rsidRPr="009469E4">
        <w:t>those</w:t>
      </w:r>
      <w:proofErr w:type="spellEnd"/>
      <w:r w:rsidRPr="009469E4">
        <w:t xml:space="preserve"> </w:t>
      </w:r>
      <w:proofErr w:type="spellStart"/>
      <w:r w:rsidRPr="009469E4">
        <w:t>paragraphs</w:t>
      </w:r>
      <w:proofErr w:type="spellEnd"/>
      <w:r w:rsidRPr="009469E4">
        <w:t xml:space="preserve"> </w:t>
      </w:r>
      <w:proofErr w:type="spellStart"/>
      <w:r w:rsidRPr="009469E4">
        <w:t>of</w:t>
      </w:r>
      <w:proofErr w:type="spellEnd"/>
      <w:r w:rsidRPr="009469E4">
        <w:t xml:space="preserve"> </w:t>
      </w:r>
      <w:proofErr w:type="spellStart"/>
      <w:r w:rsidRPr="009469E4">
        <w:t>the</w:t>
      </w:r>
      <w:proofErr w:type="spellEnd"/>
      <w:r w:rsidRPr="009469E4">
        <w:t xml:space="preserve"> </w:t>
      </w:r>
      <w:proofErr w:type="spellStart"/>
      <w:r w:rsidRPr="009469E4">
        <w:t>examination</w:t>
      </w:r>
      <w:proofErr w:type="spellEnd"/>
      <w:r w:rsidRPr="009469E4">
        <w:t xml:space="preserve"> </w:t>
      </w:r>
      <w:proofErr w:type="spellStart"/>
      <w:r w:rsidRPr="009469E4">
        <w:t>regulations</w:t>
      </w:r>
      <w:proofErr w:type="spellEnd"/>
      <w:r w:rsidRPr="009469E4">
        <w:t xml:space="preserve"> </w:t>
      </w:r>
      <w:proofErr w:type="spellStart"/>
      <w:r w:rsidRPr="009469E4">
        <w:t>that</w:t>
      </w:r>
      <w:proofErr w:type="spellEnd"/>
      <w:r w:rsidRPr="009469E4">
        <w:t xml:space="preserve"> </w:t>
      </w:r>
      <w:proofErr w:type="spellStart"/>
      <w:r w:rsidRPr="009469E4">
        <w:t>are</w:t>
      </w:r>
      <w:proofErr w:type="spellEnd"/>
      <w:r w:rsidRPr="009469E4">
        <w:t xml:space="preserve"> valid </w:t>
      </w:r>
      <w:proofErr w:type="spellStart"/>
      <w:r w:rsidRPr="009469E4">
        <w:t>for</w:t>
      </w:r>
      <w:proofErr w:type="spellEnd"/>
      <w:r w:rsidRPr="009469E4">
        <w:t xml:space="preserve"> </w:t>
      </w:r>
      <w:proofErr w:type="spellStart"/>
      <w:r w:rsidRPr="009469E4">
        <w:t>me</w:t>
      </w:r>
      <w:proofErr w:type="spellEnd"/>
      <w:r w:rsidRPr="009469E4">
        <w:t xml:space="preserve">, </w:t>
      </w:r>
      <w:proofErr w:type="spellStart"/>
      <w:r w:rsidRPr="009469E4">
        <w:t>which</w:t>
      </w:r>
      <w:proofErr w:type="spellEnd"/>
      <w:r w:rsidRPr="009469E4">
        <w:t xml:space="preserve"> </w:t>
      </w:r>
      <w:proofErr w:type="spellStart"/>
      <w:r w:rsidRPr="009469E4">
        <w:t>concern</w:t>
      </w:r>
      <w:proofErr w:type="spellEnd"/>
      <w:r w:rsidRPr="009469E4">
        <w:t xml:space="preserve"> </w:t>
      </w:r>
      <w:proofErr w:type="spellStart"/>
      <w:r w:rsidRPr="009469E4">
        <w:t>any</w:t>
      </w:r>
      <w:proofErr w:type="spellEnd"/>
      <w:r w:rsidRPr="009469E4">
        <w:t xml:space="preserve"> </w:t>
      </w:r>
      <w:proofErr w:type="spellStart"/>
      <w:r w:rsidRPr="009469E4">
        <w:t>attempts</w:t>
      </w:r>
      <w:proofErr w:type="spellEnd"/>
      <w:r w:rsidRPr="009469E4">
        <w:t xml:space="preserve"> </w:t>
      </w:r>
      <w:proofErr w:type="spellStart"/>
      <w:r w:rsidRPr="009469E4">
        <w:t>to</w:t>
      </w:r>
      <w:proofErr w:type="spellEnd"/>
      <w:r w:rsidRPr="009469E4">
        <w:t xml:space="preserve"> </w:t>
      </w:r>
      <w:proofErr w:type="spellStart"/>
      <w:r w:rsidRPr="009469E4">
        <w:t>enter</w:t>
      </w:r>
      <w:proofErr w:type="spellEnd"/>
      <w:r w:rsidRPr="009469E4">
        <w:t xml:space="preserve"> </w:t>
      </w:r>
      <w:proofErr w:type="spellStart"/>
      <w:r w:rsidRPr="009469E4">
        <w:t>the</w:t>
      </w:r>
      <w:proofErr w:type="spellEnd"/>
      <w:r w:rsidRPr="009469E4">
        <w:t xml:space="preserve"> </w:t>
      </w:r>
      <w:proofErr w:type="spellStart"/>
      <w:r w:rsidRPr="009469E4">
        <w:t>examination</w:t>
      </w:r>
      <w:proofErr w:type="spellEnd"/>
      <w:r>
        <w:t>.</w:t>
      </w:r>
    </w:p>
    <w:p w14:paraId="661D352B" w14:textId="77777777" w:rsidR="009469E4" w:rsidRPr="009469E4" w:rsidRDefault="009469E4" w:rsidP="009469E4">
      <w:pPr>
        <w:pStyle w:val="Default"/>
      </w:pPr>
    </w:p>
    <w:p w14:paraId="08EF7F56" w14:textId="5E5BFD1C" w:rsidR="00164601" w:rsidRPr="009469E4" w:rsidRDefault="009469E4" w:rsidP="009469E4">
      <w:pPr>
        <w:jc w:val="both"/>
        <w:rPr>
          <w:szCs w:val="24"/>
        </w:rPr>
      </w:pPr>
      <w:r w:rsidRPr="009469E4">
        <w:rPr>
          <w:szCs w:val="24"/>
        </w:rPr>
        <w:t xml:space="preserve">I </w:t>
      </w:r>
      <w:proofErr w:type="spellStart"/>
      <w:r w:rsidRPr="009469E4">
        <w:rPr>
          <w:szCs w:val="24"/>
        </w:rPr>
        <w:t>agree</w:t>
      </w:r>
      <w:proofErr w:type="spellEnd"/>
      <w:r w:rsidRPr="009469E4">
        <w:rPr>
          <w:szCs w:val="24"/>
        </w:rPr>
        <w:t xml:space="preserve"> </w:t>
      </w:r>
      <w:proofErr w:type="spellStart"/>
      <w:r w:rsidRPr="009469E4">
        <w:rPr>
          <w:szCs w:val="24"/>
        </w:rPr>
        <w:t>that</w:t>
      </w:r>
      <w:proofErr w:type="spellEnd"/>
      <w:r w:rsidRPr="009469E4">
        <w:rPr>
          <w:szCs w:val="24"/>
        </w:rPr>
        <w:t xml:space="preserve"> </w:t>
      </w:r>
      <w:proofErr w:type="spellStart"/>
      <w:r w:rsidRPr="009469E4">
        <w:rPr>
          <w:szCs w:val="24"/>
        </w:rPr>
        <w:t>the</w:t>
      </w:r>
      <w:proofErr w:type="spellEnd"/>
      <w:r w:rsidRPr="009469E4">
        <w:rPr>
          <w:szCs w:val="24"/>
        </w:rPr>
        <w:t xml:space="preserve"> </w:t>
      </w:r>
      <w:proofErr w:type="spellStart"/>
      <w:r w:rsidRPr="009469E4">
        <w:rPr>
          <w:szCs w:val="24"/>
        </w:rPr>
        <w:t>work</w:t>
      </w:r>
      <w:proofErr w:type="spellEnd"/>
      <w:r w:rsidRPr="009469E4">
        <w:rPr>
          <w:szCs w:val="24"/>
        </w:rPr>
        <w:t xml:space="preserve"> will </w:t>
      </w:r>
      <w:proofErr w:type="spellStart"/>
      <w:r w:rsidRPr="009469E4">
        <w:rPr>
          <w:szCs w:val="24"/>
        </w:rPr>
        <w:t>be</w:t>
      </w:r>
      <w:proofErr w:type="spellEnd"/>
      <w:r w:rsidRPr="009469E4">
        <w:rPr>
          <w:szCs w:val="24"/>
        </w:rPr>
        <w:t xml:space="preserve"> </w:t>
      </w:r>
      <w:proofErr w:type="spellStart"/>
      <w:r w:rsidRPr="009469E4">
        <w:rPr>
          <w:szCs w:val="24"/>
        </w:rPr>
        <w:t>checked</w:t>
      </w:r>
      <w:proofErr w:type="spellEnd"/>
      <w:r w:rsidRPr="009469E4">
        <w:rPr>
          <w:szCs w:val="24"/>
        </w:rPr>
        <w:t xml:space="preserve"> </w:t>
      </w:r>
      <w:proofErr w:type="spellStart"/>
      <w:r w:rsidRPr="009469E4">
        <w:rPr>
          <w:szCs w:val="24"/>
        </w:rPr>
        <w:t>for</w:t>
      </w:r>
      <w:proofErr w:type="spellEnd"/>
      <w:r w:rsidRPr="009469E4">
        <w:rPr>
          <w:szCs w:val="24"/>
        </w:rPr>
        <w:t xml:space="preserve"> </w:t>
      </w:r>
      <w:proofErr w:type="spellStart"/>
      <w:r w:rsidRPr="009469E4">
        <w:rPr>
          <w:szCs w:val="24"/>
        </w:rPr>
        <w:t>plagiarism</w:t>
      </w:r>
      <w:proofErr w:type="spellEnd"/>
      <w:r w:rsidRPr="009469E4">
        <w:rPr>
          <w:szCs w:val="24"/>
        </w:rPr>
        <w:t xml:space="preserve"> </w:t>
      </w:r>
      <w:proofErr w:type="spellStart"/>
      <w:r w:rsidRPr="009469E4">
        <w:rPr>
          <w:szCs w:val="24"/>
        </w:rPr>
        <w:t>with</w:t>
      </w:r>
      <w:proofErr w:type="spellEnd"/>
      <w:r w:rsidRPr="009469E4">
        <w:rPr>
          <w:szCs w:val="24"/>
        </w:rPr>
        <w:t xml:space="preserve"> </w:t>
      </w:r>
      <w:proofErr w:type="spellStart"/>
      <w:r w:rsidRPr="009469E4">
        <w:rPr>
          <w:szCs w:val="24"/>
        </w:rPr>
        <w:t>the</w:t>
      </w:r>
      <w:proofErr w:type="spellEnd"/>
      <w:r w:rsidRPr="009469E4">
        <w:rPr>
          <w:szCs w:val="24"/>
        </w:rPr>
        <w:t xml:space="preserve"> </w:t>
      </w:r>
      <w:proofErr w:type="spellStart"/>
      <w:r w:rsidRPr="009469E4">
        <w:rPr>
          <w:szCs w:val="24"/>
        </w:rPr>
        <w:t>help</w:t>
      </w:r>
      <w:proofErr w:type="spellEnd"/>
      <w:r w:rsidRPr="009469E4">
        <w:rPr>
          <w:szCs w:val="24"/>
        </w:rPr>
        <w:t xml:space="preserve"> </w:t>
      </w:r>
      <w:proofErr w:type="spellStart"/>
      <w:r w:rsidRPr="009469E4">
        <w:rPr>
          <w:szCs w:val="24"/>
        </w:rPr>
        <w:t>of</w:t>
      </w:r>
      <w:proofErr w:type="spellEnd"/>
      <w:r w:rsidRPr="009469E4">
        <w:rPr>
          <w:szCs w:val="24"/>
        </w:rPr>
        <w:t xml:space="preserve"> anti-</w:t>
      </w:r>
      <w:proofErr w:type="spellStart"/>
      <w:r w:rsidRPr="009469E4">
        <w:rPr>
          <w:szCs w:val="24"/>
        </w:rPr>
        <w:t>plagiarism</w:t>
      </w:r>
      <w:proofErr w:type="spellEnd"/>
      <w:r w:rsidRPr="009469E4">
        <w:rPr>
          <w:szCs w:val="24"/>
        </w:rPr>
        <w:t xml:space="preserve"> </w:t>
      </w:r>
      <w:proofErr w:type="spellStart"/>
      <w:r w:rsidRPr="009469E4">
        <w:rPr>
          <w:szCs w:val="24"/>
        </w:rPr>
        <w:t>software</w:t>
      </w:r>
      <w:proofErr w:type="spellEnd"/>
      <w:r w:rsidRPr="009469E4">
        <w:rPr>
          <w:szCs w:val="24"/>
        </w:rPr>
        <w:t xml:space="preserve"> and will </w:t>
      </w:r>
      <w:proofErr w:type="spellStart"/>
      <w:r w:rsidRPr="009469E4">
        <w:rPr>
          <w:szCs w:val="24"/>
        </w:rPr>
        <w:t>be</w:t>
      </w:r>
      <w:proofErr w:type="spellEnd"/>
      <w:r w:rsidRPr="009469E4">
        <w:rPr>
          <w:szCs w:val="24"/>
        </w:rPr>
        <w:t xml:space="preserve"> </w:t>
      </w:r>
      <w:proofErr w:type="spellStart"/>
      <w:r w:rsidRPr="009469E4">
        <w:rPr>
          <w:szCs w:val="24"/>
        </w:rPr>
        <w:t>temporarily</w:t>
      </w:r>
      <w:proofErr w:type="spellEnd"/>
      <w:r w:rsidRPr="009469E4">
        <w:rPr>
          <w:szCs w:val="24"/>
        </w:rPr>
        <w:t xml:space="preserve"> </w:t>
      </w:r>
      <w:proofErr w:type="spellStart"/>
      <w:r w:rsidRPr="009469E4">
        <w:rPr>
          <w:szCs w:val="24"/>
        </w:rPr>
        <w:t>stored</w:t>
      </w:r>
      <w:proofErr w:type="spellEnd"/>
      <w:r w:rsidRPr="009469E4">
        <w:rPr>
          <w:szCs w:val="24"/>
        </w:rPr>
        <w:t xml:space="preserve"> on </w:t>
      </w:r>
      <w:proofErr w:type="spellStart"/>
      <w:r w:rsidRPr="009469E4">
        <w:rPr>
          <w:szCs w:val="24"/>
        </w:rPr>
        <w:t>the</w:t>
      </w:r>
      <w:proofErr w:type="spellEnd"/>
      <w:r w:rsidRPr="009469E4">
        <w:rPr>
          <w:szCs w:val="24"/>
        </w:rPr>
        <w:t xml:space="preserve"> </w:t>
      </w:r>
      <w:proofErr w:type="spellStart"/>
      <w:r w:rsidRPr="009469E4">
        <w:rPr>
          <w:szCs w:val="24"/>
        </w:rPr>
        <w:t>server</w:t>
      </w:r>
      <w:proofErr w:type="spellEnd"/>
      <w:r w:rsidRPr="009469E4">
        <w:rPr>
          <w:szCs w:val="24"/>
        </w:rPr>
        <w:t xml:space="preserve"> </w:t>
      </w:r>
      <w:proofErr w:type="spellStart"/>
      <w:r w:rsidRPr="009469E4">
        <w:rPr>
          <w:szCs w:val="24"/>
        </w:rPr>
        <w:t>of</w:t>
      </w:r>
      <w:proofErr w:type="spellEnd"/>
      <w:r w:rsidRPr="009469E4">
        <w:rPr>
          <w:szCs w:val="24"/>
        </w:rPr>
        <w:t xml:space="preserve"> </w:t>
      </w:r>
      <w:proofErr w:type="spellStart"/>
      <w:r w:rsidRPr="009469E4">
        <w:rPr>
          <w:szCs w:val="24"/>
        </w:rPr>
        <w:t>the</w:t>
      </w:r>
      <w:proofErr w:type="spellEnd"/>
      <w:r w:rsidRPr="009469E4">
        <w:rPr>
          <w:szCs w:val="24"/>
        </w:rPr>
        <w:t xml:space="preserve"> </w:t>
      </w:r>
      <w:proofErr w:type="spellStart"/>
      <w:r w:rsidRPr="009469E4">
        <w:rPr>
          <w:szCs w:val="24"/>
        </w:rPr>
        <w:t>Plagiarism</w:t>
      </w:r>
      <w:proofErr w:type="spellEnd"/>
      <w:r w:rsidRPr="009469E4">
        <w:rPr>
          <w:szCs w:val="24"/>
        </w:rPr>
        <w:t xml:space="preserve"> </w:t>
      </w:r>
      <w:proofErr w:type="spellStart"/>
      <w:r w:rsidRPr="009469E4">
        <w:rPr>
          <w:szCs w:val="24"/>
        </w:rPr>
        <w:t>Detection</w:t>
      </w:r>
      <w:proofErr w:type="spellEnd"/>
      <w:r w:rsidRPr="009469E4">
        <w:rPr>
          <w:szCs w:val="24"/>
        </w:rPr>
        <w:t xml:space="preserve"> </w:t>
      </w:r>
      <w:proofErr w:type="spellStart"/>
      <w:r w:rsidRPr="009469E4">
        <w:rPr>
          <w:szCs w:val="24"/>
        </w:rPr>
        <w:t>Ser</w:t>
      </w:r>
      <w:proofErr w:type="spellEnd"/>
      <w:r w:rsidRPr="009469E4">
        <w:rPr>
          <w:szCs w:val="24"/>
        </w:rPr>
        <w:t xml:space="preserve">-vice. I </w:t>
      </w:r>
      <w:proofErr w:type="spellStart"/>
      <w:r w:rsidRPr="009469E4">
        <w:rPr>
          <w:szCs w:val="24"/>
        </w:rPr>
        <w:t>assure</w:t>
      </w:r>
      <w:proofErr w:type="spellEnd"/>
      <w:r w:rsidRPr="009469E4">
        <w:rPr>
          <w:szCs w:val="24"/>
        </w:rPr>
        <w:t xml:space="preserve"> </w:t>
      </w:r>
      <w:proofErr w:type="spellStart"/>
      <w:r w:rsidRPr="009469E4">
        <w:rPr>
          <w:szCs w:val="24"/>
        </w:rPr>
        <w:t>that</w:t>
      </w:r>
      <w:proofErr w:type="spellEnd"/>
      <w:r w:rsidRPr="009469E4">
        <w:rPr>
          <w:szCs w:val="24"/>
        </w:rPr>
        <w:t xml:space="preserve"> </w:t>
      </w:r>
      <w:proofErr w:type="spellStart"/>
      <w:r w:rsidRPr="009469E4">
        <w:rPr>
          <w:szCs w:val="24"/>
        </w:rPr>
        <w:t>the</w:t>
      </w:r>
      <w:proofErr w:type="spellEnd"/>
      <w:r w:rsidRPr="009469E4">
        <w:rPr>
          <w:szCs w:val="24"/>
        </w:rPr>
        <w:t xml:space="preserve"> electronic </w:t>
      </w:r>
      <w:proofErr w:type="spellStart"/>
      <w:r w:rsidRPr="009469E4">
        <w:rPr>
          <w:szCs w:val="24"/>
        </w:rPr>
        <w:t>version</w:t>
      </w:r>
      <w:proofErr w:type="spellEnd"/>
      <w:r w:rsidRPr="009469E4">
        <w:rPr>
          <w:szCs w:val="24"/>
        </w:rPr>
        <w:t xml:space="preserve"> </w:t>
      </w:r>
      <w:proofErr w:type="spellStart"/>
      <w:r w:rsidRPr="009469E4">
        <w:rPr>
          <w:szCs w:val="24"/>
        </w:rPr>
        <w:t>is</w:t>
      </w:r>
      <w:proofErr w:type="spellEnd"/>
      <w:r w:rsidRPr="009469E4">
        <w:rPr>
          <w:szCs w:val="24"/>
        </w:rPr>
        <w:t xml:space="preserve"> </w:t>
      </w:r>
      <w:proofErr w:type="spellStart"/>
      <w:r w:rsidRPr="009469E4">
        <w:rPr>
          <w:szCs w:val="24"/>
        </w:rPr>
        <w:t>identical</w:t>
      </w:r>
      <w:proofErr w:type="spellEnd"/>
      <w:r w:rsidRPr="009469E4">
        <w:rPr>
          <w:szCs w:val="24"/>
        </w:rPr>
        <w:t xml:space="preserve"> </w:t>
      </w:r>
      <w:proofErr w:type="spellStart"/>
      <w:r w:rsidRPr="009469E4">
        <w:rPr>
          <w:szCs w:val="24"/>
        </w:rPr>
        <w:t>to</w:t>
      </w:r>
      <w:proofErr w:type="spellEnd"/>
      <w:r w:rsidRPr="009469E4">
        <w:rPr>
          <w:szCs w:val="24"/>
        </w:rPr>
        <w:t xml:space="preserve"> </w:t>
      </w:r>
      <w:proofErr w:type="spellStart"/>
      <w:r w:rsidRPr="009469E4">
        <w:rPr>
          <w:szCs w:val="24"/>
        </w:rPr>
        <w:t>the</w:t>
      </w:r>
      <w:proofErr w:type="spellEnd"/>
      <w:r w:rsidRPr="009469E4">
        <w:rPr>
          <w:szCs w:val="24"/>
        </w:rPr>
        <w:t xml:space="preserve"> printed </w:t>
      </w:r>
      <w:proofErr w:type="spellStart"/>
      <w:r w:rsidRPr="009469E4">
        <w:rPr>
          <w:szCs w:val="24"/>
        </w:rPr>
        <w:t>version</w:t>
      </w:r>
      <w:proofErr w:type="spellEnd"/>
      <w:r w:rsidRPr="009469E4">
        <w:rPr>
          <w:szCs w:val="24"/>
        </w:rPr>
        <w:t xml:space="preserve"> in </w:t>
      </w:r>
      <w:proofErr w:type="spellStart"/>
      <w:r w:rsidRPr="009469E4">
        <w:rPr>
          <w:szCs w:val="24"/>
        </w:rPr>
        <w:t>terms</w:t>
      </w:r>
      <w:proofErr w:type="spellEnd"/>
      <w:r w:rsidRPr="009469E4">
        <w:rPr>
          <w:szCs w:val="24"/>
        </w:rPr>
        <w:t xml:space="preserve"> </w:t>
      </w:r>
      <w:proofErr w:type="spellStart"/>
      <w:r w:rsidRPr="009469E4">
        <w:rPr>
          <w:szCs w:val="24"/>
        </w:rPr>
        <w:t>of</w:t>
      </w:r>
      <w:proofErr w:type="spellEnd"/>
      <w:r w:rsidRPr="009469E4">
        <w:rPr>
          <w:szCs w:val="24"/>
        </w:rPr>
        <w:t xml:space="preserve"> </w:t>
      </w:r>
      <w:proofErr w:type="spellStart"/>
      <w:r w:rsidRPr="009469E4">
        <w:rPr>
          <w:szCs w:val="24"/>
        </w:rPr>
        <w:t>content</w:t>
      </w:r>
      <w:proofErr w:type="spellEnd"/>
      <w:r>
        <w:rPr>
          <w:szCs w:val="24"/>
        </w:rPr>
        <w:t>.</w:t>
      </w:r>
    </w:p>
    <w:p w14:paraId="66F4B3CC" w14:textId="77777777" w:rsidR="00164601" w:rsidRDefault="00164601" w:rsidP="00164601"/>
    <w:p w14:paraId="54A283BB" w14:textId="77777777" w:rsidR="00164601" w:rsidRDefault="00164601" w:rsidP="00164601"/>
    <w:p w14:paraId="79A488FA" w14:textId="77777777" w:rsidR="00164601" w:rsidRDefault="00164601" w:rsidP="00164601"/>
    <w:p w14:paraId="3827DC2D" w14:textId="77777777" w:rsidR="00164601" w:rsidRDefault="00164601" w:rsidP="00164601"/>
    <w:p w14:paraId="6C367FD7" w14:textId="77777777" w:rsidR="00164601" w:rsidRDefault="00164601" w:rsidP="00164601"/>
    <w:p w14:paraId="01D33E9D" w14:textId="77777777" w:rsidR="00164601" w:rsidRDefault="00164601" w:rsidP="00164601"/>
    <w:p w14:paraId="2015C8E8" w14:textId="77777777" w:rsidR="00164601" w:rsidRDefault="00164601" w:rsidP="00164601"/>
    <w:p w14:paraId="7EC924C7" w14:textId="77777777" w:rsidR="00164601" w:rsidRDefault="00164601" w:rsidP="00164601"/>
    <w:p w14:paraId="0594D57E" w14:textId="77777777" w:rsidR="00164601" w:rsidRDefault="00164601" w:rsidP="00164601"/>
    <w:p w14:paraId="39CEE52B" w14:textId="77777777" w:rsidR="00164601" w:rsidRDefault="00164601" w:rsidP="00164601">
      <w:r>
        <w:t>---------------------</w:t>
      </w:r>
      <w:r>
        <w:tab/>
      </w:r>
      <w:r>
        <w:tab/>
        <w:t>----------------------------------</w:t>
      </w:r>
      <w:r w:rsidR="00AC5207">
        <w:t>--------</w:t>
      </w:r>
    </w:p>
    <w:p w14:paraId="513A6468" w14:textId="503627C2" w:rsidR="00164601" w:rsidRPr="004860DF" w:rsidRDefault="00164601" w:rsidP="00164601">
      <w:r>
        <w:t>(</w:t>
      </w:r>
      <w:r w:rsidR="00CA4789">
        <w:t>Place, Date</w:t>
      </w:r>
      <w:r>
        <w:t>)</w:t>
      </w:r>
      <w:r>
        <w:tab/>
      </w:r>
      <w:r>
        <w:tab/>
      </w:r>
      <w:r>
        <w:tab/>
        <w:t>(</w:t>
      </w:r>
      <w:proofErr w:type="spellStart"/>
      <w:r w:rsidR="002A5E77">
        <w:t>Signature</w:t>
      </w:r>
      <w:proofErr w:type="spellEnd"/>
      <w:r w:rsidR="002A5E77">
        <w:t xml:space="preserve"> </w:t>
      </w:r>
      <w:proofErr w:type="spellStart"/>
      <w:r w:rsidR="002A5E77">
        <w:t>of</w:t>
      </w:r>
      <w:proofErr w:type="spellEnd"/>
      <w:r w:rsidR="002A5E77">
        <w:t xml:space="preserve"> </w:t>
      </w:r>
      <w:proofErr w:type="spellStart"/>
      <w:r w:rsidR="002A5E77">
        <w:t>the</w:t>
      </w:r>
      <w:proofErr w:type="spellEnd"/>
      <w:r w:rsidR="002A5E77">
        <w:t xml:space="preserve"> </w:t>
      </w:r>
      <w:proofErr w:type="spellStart"/>
      <w:r w:rsidR="002A5E77">
        <w:t>author</w:t>
      </w:r>
      <w:proofErr w:type="spellEnd"/>
      <w:r>
        <w:t>)</w:t>
      </w:r>
    </w:p>
    <w:p w14:paraId="482AD60D" w14:textId="77777777" w:rsidR="00164601" w:rsidRPr="00327A2B" w:rsidRDefault="00164601" w:rsidP="0082092F">
      <w:pPr>
        <w:jc w:val="both"/>
      </w:pPr>
    </w:p>
    <w:p w14:paraId="2E629C9F" w14:textId="77777777" w:rsidR="005401AF" w:rsidRDefault="005401AF" w:rsidP="00D5577B">
      <w:pPr>
        <w:jc w:val="both"/>
        <w:rPr>
          <w:rFonts w:cs="Arial"/>
        </w:rPr>
      </w:pPr>
    </w:p>
    <w:p w14:paraId="181F48D2" w14:textId="77777777" w:rsidR="00D5577B" w:rsidRDefault="00D5577B">
      <w:pPr>
        <w:rPr>
          <w:b/>
          <w:sz w:val="28"/>
        </w:rPr>
      </w:pPr>
      <w:r>
        <w:br w:type="page"/>
      </w:r>
    </w:p>
    <w:p w14:paraId="03395797" w14:textId="4952AAAC" w:rsidR="00D5577B" w:rsidRDefault="000611D0" w:rsidP="00D5577B">
      <w:pPr>
        <w:pStyle w:val="Verzeichnis1"/>
      </w:pPr>
      <w:r>
        <w:lastRenderedPageBreak/>
        <w:t xml:space="preserve">Imprint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 w:rsidR="00D5577B">
        <w:t xml:space="preserve"> Software „</w:t>
      </w:r>
      <w:r w:rsidR="00D5577B" w:rsidRPr="00D5577B">
        <w:rPr>
          <w:highlight w:val="yellow"/>
        </w:rPr>
        <w:t>NAME</w:t>
      </w:r>
      <w:r w:rsidR="00D5577B">
        <w:t>“</w:t>
      </w:r>
    </w:p>
    <w:p w14:paraId="49E1F147" w14:textId="77777777" w:rsidR="00D5577B" w:rsidRPr="00D17CBA" w:rsidRDefault="00D5577B" w:rsidP="00D5577B">
      <w:pPr>
        <w:spacing w:line="360" w:lineRule="auto"/>
      </w:pPr>
    </w:p>
    <w:p w14:paraId="7895ACA8" w14:textId="77777777" w:rsidR="000611D0" w:rsidRDefault="000611D0" w:rsidP="000611D0">
      <w:pPr>
        <w:spacing w:line="360" w:lineRule="auto"/>
      </w:pPr>
      <w:r>
        <w:t xml:space="preserve">The </w:t>
      </w:r>
      <w:proofErr w:type="spellStart"/>
      <w:r>
        <w:t>submitted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"NAME" was </w:t>
      </w:r>
      <w:proofErr w:type="spellStart"/>
      <w:r>
        <w:t>conceptualised</w:t>
      </w:r>
      <w:proofErr w:type="spellEnd"/>
      <w:r>
        <w:t xml:space="preserve"> and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 (title: "Title")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xx.xx.20xx - xx.xx.20xx </w:t>
      </w:r>
      <w:proofErr w:type="spellStart"/>
      <w:r>
        <w:t>by</w:t>
      </w:r>
      <w:proofErr w:type="spellEnd"/>
      <w:r>
        <w:t xml:space="preserve"> First Name Last Name. </w:t>
      </w:r>
    </w:p>
    <w:p w14:paraId="210DADA8" w14:textId="77777777" w:rsidR="000611D0" w:rsidRDefault="000611D0" w:rsidP="000611D0">
      <w:pPr>
        <w:spacing w:line="360" w:lineRule="auto"/>
      </w:pPr>
      <w:r>
        <w:t xml:space="preserve">The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 was </w:t>
      </w:r>
      <w:proofErr w:type="spellStart"/>
      <w:r>
        <w:t>issued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Chair </w:t>
      </w:r>
      <w:proofErr w:type="spellStart"/>
      <w:r>
        <w:t>of</w:t>
      </w:r>
      <w:proofErr w:type="spellEnd"/>
      <w:r>
        <w:t xml:space="preserve"> Knowledge-</w:t>
      </w:r>
      <w:proofErr w:type="spellStart"/>
      <w:r>
        <w:t>Based</w:t>
      </w:r>
      <w:proofErr w:type="spellEnd"/>
      <w:r>
        <w:t xml:space="preserve"> Systems &amp; Knowledge Management, Faculty IV, University </w:t>
      </w:r>
      <w:proofErr w:type="spellStart"/>
      <w:r>
        <w:t>of</w:t>
      </w:r>
      <w:proofErr w:type="spellEnd"/>
      <w:r>
        <w:t xml:space="preserve"> Siegen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conception</w:t>
      </w:r>
      <w:proofErr w:type="spellEnd"/>
      <w:r>
        <w:t>/</w:t>
      </w:r>
      <w:proofErr w:type="spellStart"/>
      <w:r>
        <w:t>development</w:t>
      </w:r>
      <w:proofErr w:type="spellEnd"/>
      <w:r>
        <w:t xml:space="preserve"> was </w:t>
      </w:r>
      <w:proofErr w:type="spellStart"/>
      <w:r>
        <w:t>supervised</w:t>
      </w:r>
      <w:proofErr w:type="spellEnd"/>
      <w:r>
        <w:t xml:space="preserve"> </w:t>
      </w:r>
      <w:proofErr w:type="spellStart"/>
      <w:r>
        <w:t>professionally</w:t>
      </w:r>
      <w:proofErr w:type="spellEnd"/>
      <w:r>
        <w:t xml:space="preserve">. </w:t>
      </w:r>
    </w:p>
    <w:p w14:paraId="24CBCCFE" w14:textId="77777777" w:rsidR="000611D0" w:rsidRDefault="000611D0" w:rsidP="000611D0">
      <w:pPr>
        <w:spacing w:line="360" w:lineRule="auto"/>
      </w:pPr>
      <w:r>
        <w:t xml:space="preserve">The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and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aforementioned</w:t>
      </w:r>
      <w:proofErr w:type="spellEnd"/>
      <w:r>
        <w:t xml:space="preserve"> </w:t>
      </w:r>
      <w:proofErr w:type="spellStart"/>
      <w:r>
        <w:t>chair</w:t>
      </w:r>
      <w:proofErr w:type="spellEnd"/>
      <w:r>
        <w:t xml:space="preserve">. </w:t>
      </w:r>
    </w:p>
    <w:p w14:paraId="1B82C04C" w14:textId="3983E046" w:rsidR="00D5577B" w:rsidRPr="00D17CBA" w:rsidRDefault="000611D0" w:rsidP="000611D0">
      <w:pPr>
        <w:spacing w:line="360" w:lineRule="auto"/>
      </w:pPr>
      <w:r>
        <w:t xml:space="preserve">The source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on a medium (e.g. CD)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and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and </w:t>
      </w:r>
      <w:proofErr w:type="spellStart"/>
      <w:r>
        <w:t>executable</w:t>
      </w:r>
      <w:proofErr w:type="spellEnd"/>
      <w:r>
        <w:t>.</w:t>
      </w:r>
    </w:p>
    <w:p w14:paraId="0217E241" w14:textId="01FFD546" w:rsidR="00D5577B" w:rsidRPr="00D17CBA" w:rsidRDefault="007E4BB5" w:rsidP="00D5577B">
      <w:pPr>
        <w:spacing w:line="360" w:lineRule="auto"/>
      </w:pPr>
      <w:r>
        <w:rPr>
          <w:b/>
        </w:rPr>
        <w:t>Developer</w:t>
      </w:r>
      <w:r w:rsidR="00D5577B" w:rsidRPr="00DB2C53">
        <w:rPr>
          <w:b/>
        </w:rPr>
        <w:t>:</w:t>
      </w:r>
      <w:r w:rsidR="00D5577B" w:rsidRPr="00D17CBA">
        <w:t xml:space="preserve"> </w:t>
      </w:r>
      <w:r w:rsidRPr="007E4BB5">
        <w:t>Stephane, Nganou Wafo</w:t>
      </w:r>
    </w:p>
    <w:p w14:paraId="694F8564" w14:textId="5AE29287" w:rsidR="00D5577B" w:rsidRPr="00D17CBA" w:rsidRDefault="00D5577B" w:rsidP="00D5577B">
      <w:pPr>
        <w:spacing w:line="360" w:lineRule="auto"/>
      </w:pPr>
      <w:r w:rsidRPr="00DB2C53">
        <w:rPr>
          <w:b/>
        </w:rPr>
        <w:t>Fachliche Betreuung:</w:t>
      </w:r>
      <w:r w:rsidRPr="00D17CBA">
        <w:t xml:space="preserve"> </w:t>
      </w:r>
      <w:r w:rsidR="00883F89" w:rsidRPr="009469E4">
        <w:rPr>
          <w:rFonts w:cs="Arial"/>
          <w:szCs w:val="24"/>
        </w:rPr>
        <w:t>Dr.-Ing. Mareike Dornhöfer</w:t>
      </w:r>
    </w:p>
    <w:p w14:paraId="2ABD4CDC" w14:textId="1FA96F92" w:rsidR="00D5577B" w:rsidRPr="00D17CBA" w:rsidRDefault="00D5577B" w:rsidP="00D5577B">
      <w:pPr>
        <w:spacing w:line="360" w:lineRule="auto"/>
      </w:pPr>
      <w:r w:rsidRPr="00DB2C53">
        <w:rPr>
          <w:b/>
        </w:rPr>
        <w:t xml:space="preserve">1. </w:t>
      </w:r>
      <w:r w:rsidR="007E4BB5">
        <w:rPr>
          <w:b/>
        </w:rPr>
        <w:t>Reviewer</w:t>
      </w:r>
      <w:r w:rsidRPr="00DB2C53">
        <w:rPr>
          <w:b/>
        </w:rPr>
        <w:t>:</w:t>
      </w:r>
      <w:r w:rsidRPr="00D17CBA">
        <w:t xml:space="preserve"> Prof. Dr.-Ing. Madjid Fathi</w:t>
      </w:r>
    </w:p>
    <w:p w14:paraId="3B3A643F" w14:textId="47113A3D" w:rsidR="00D5577B" w:rsidRPr="00D17CBA" w:rsidRDefault="00D5577B" w:rsidP="00D5577B">
      <w:pPr>
        <w:spacing w:line="360" w:lineRule="auto"/>
      </w:pPr>
      <w:r w:rsidRPr="00DB2C53">
        <w:rPr>
          <w:b/>
        </w:rPr>
        <w:t xml:space="preserve">2. </w:t>
      </w:r>
      <w:r w:rsidR="007E4BB5">
        <w:rPr>
          <w:b/>
        </w:rPr>
        <w:t>Reviewer</w:t>
      </w:r>
      <w:r w:rsidRPr="00DB2C53">
        <w:rPr>
          <w:b/>
        </w:rPr>
        <w:t>:</w:t>
      </w:r>
      <w:r w:rsidRPr="00D17CBA">
        <w:t xml:space="preserve"> </w:t>
      </w:r>
      <w:r w:rsidR="00EB6862">
        <w:rPr>
          <w:rFonts w:cs="Arial"/>
          <w:szCs w:val="24"/>
        </w:rPr>
        <w:t xml:space="preserve">Dr. Anke </w:t>
      </w:r>
      <w:proofErr w:type="spellStart"/>
      <w:r w:rsidR="00EB6862">
        <w:rPr>
          <w:rFonts w:cs="Arial"/>
          <w:szCs w:val="24"/>
        </w:rPr>
        <w:t>Schüll</w:t>
      </w:r>
      <w:proofErr w:type="spellEnd"/>
    </w:p>
    <w:p w14:paraId="4A2493F0" w14:textId="77777777" w:rsidR="00D5577B" w:rsidRDefault="00D5577B" w:rsidP="00D5577B">
      <w:pPr>
        <w:rPr>
          <w:rFonts w:cs="Arial"/>
        </w:rPr>
      </w:pPr>
    </w:p>
    <w:p w14:paraId="784C29DD" w14:textId="04935EC7" w:rsidR="00D5577B" w:rsidRDefault="00D5577B" w:rsidP="00D5577B">
      <w:r>
        <w:t xml:space="preserve">Siegen, </w:t>
      </w:r>
      <w:proofErr w:type="spellStart"/>
      <w:r w:rsidR="007E4BB5">
        <w:t>the</w:t>
      </w:r>
      <w:proofErr w:type="spellEnd"/>
    </w:p>
    <w:p w14:paraId="1CEEEEA9" w14:textId="77777777" w:rsidR="00D5577B" w:rsidRDefault="00D5577B" w:rsidP="00D5577B">
      <w:r>
        <w:t>___________________</w:t>
      </w:r>
      <w:r>
        <w:tab/>
      </w:r>
      <w:r>
        <w:tab/>
      </w:r>
      <w:r>
        <w:tab/>
        <w:t xml:space="preserve">_______________________ </w:t>
      </w:r>
      <w:r>
        <w:tab/>
      </w:r>
    </w:p>
    <w:p w14:paraId="1546881D" w14:textId="3B3DF869" w:rsidR="00D5577B" w:rsidRPr="004860DF" w:rsidRDefault="00D5577B" w:rsidP="00D5577B">
      <w:r>
        <w:t>(</w:t>
      </w:r>
      <w:r w:rsidR="00126913">
        <w:t>Place</w:t>
      </w:r>
      <w:r>
        <w:t>, Da</w:t>
      </w:r>
      <w:r w:rsidR="002A78B8">
        <w:t>te</w:t>
      </w:r>
      <w:r>
        <w:t>)</w:t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 w:rsidR="002A78B8">
        <w:t>Signature</w:t>
      </w:r>
      <w:proofErr w:type="spellEnd"/>
      <w:r w:rsidR="002A78B8">
        <w:t xml:space="preserve"> </w:t>
      </w:r>
      <w:proofErr w:type="spellStart"/>
      <w:r w:rsidR="002A78B8">
        <w:t>of</w:t>
      </w:r>
      <w:proofErr w:type="spellEnd"/>
      <w:r w:rsidR="002A78B8">
        <w:t xml:space="preserve"> </w:t>
      </w:r>
      <w:proofErr w:type="spellStart"/>
      <w:r w:rsidR="002A78B8">
        <w:t>the</w:t>
      </w:r>
      <w:proofErr w:type="spellEnd"/>
      <w:r w:rsidR="002A78B8">
        <w:t xml:space="preserve"> </w:t>
      </w:r>
      <w:proofErr w:type="spellStart"/>
      <w:r w:rsidR="002A78B8">
        <w:t>author</w:t>
      </w:r>
      <w:proofErr w:type="spellEnd"/>
      <w:r>
        <w:t>)</w:t>
      </w:r>
    </w:p>
    <w:p w14:paraId="4DE07549" w14:textId="77777777" w:rsidR="005401AF" w:rsidRDefault="005401AF" w:rsidP="0082717B">
      <w:pPr>
        <w:rPr>
          <w:rFonts w:cs="Arial"/>
        </w:rPr>
      </w:pPr>
    </w:p>
    <w:p w14:paraId="37004690" w14:textId="77777777" w:rsidR="005401AF" w:rsidRDefault="005401AF" w:rsidP="0082717B">
      <w:pPr>
        <w:rPr>
          <w:rFonts w:cs="Arial"/>
        </w:rPr>
      </w:pPr>
    </w:p>
    <w:p w14:paraId="209FE25F" w14:textId="77777777" w:rsidR="005401AF" w:rsidRDefault="005401AF" w:rsidP="0082717B">
      <w:pPr>
        <w:rPr>
          <w:rFonts w:cs="Arial"/>
        </w:rPr>
      </w:pPr>
    </w:p>
    <w:p w14:paraId="30BC2B1B" w14:textId="77777777" w:rsidR="005401AF" w:rsidRDefault="005401AF" w:rsidP="0082717B">
      <w:pPr>
        <w:rPr>
          <w:rFonts w:cs="Arial"/>
        </w:rPr>
      </w:pPr>
    </w:p>
    <w:p w14:paraId="7AF08F29" w14:textId="05BAE6BA" w:rsidR="001767E5" w:rsidRDefault="00D5577B">
      <w:pPr>
        <w:rPr>
          <w:rFonts w:cs="Arial"/>
          <w:b/>
          <w:sz w:val="32"/>
        </w:rPr>
      </w:pPr>
      <w:r>
        <w:rPr>
          <w:rFonts w:cs="Arial"/>
          <w:b/>
          <w:sz w:val="32"/>
        </w:rPr>
        <w:br w:type="page"/>
      </w:r>
    </w:p>
    <w:p w14:paraId="79B11A57" w14:textId="0FE41D95" w:rsidR="005401AF" w:rsidRPr="005401AF" w:rsidRDefault="005401AF" w:rsidP="0082717B">
      <w:pPr>
        <w:rPr>
          <w:rFonts w:cs="Arial"/>
          <w:b/>
          <w:sz w:val="32"/>
        </w:rPr>
      </w:pPr>
      <w:r>
        <w:rPr>
          <w:rFonts w:cs="Arial"/>
          <w:b/>
          <w:sz w:val="32"/>
        </w:rPr>
        <w:lastRenderedPageBreak/>
        <w:t>Abstrac</w:t>
      </w:r>
      <w:r w:rsidRPr="005401AF">
        <w:rPr>
          <w:rFonts w:cs="Arial"/>
          <w:b/>
          <w:sz w:val="32"/>
        </w:rPr>
        <w:t>t</w:t>
      </w:r>
    </w:p>
    <w:p w14:paraId="4982BBA7" w14:textId="537955C5" w:rsidR="005401AF" w:rsidRDefault="003178CD" w:rsidP="0082717B">
      <w:pPr>
        <w:rPr>
          <w:rFonts w:cs="Arial"/>
        </w:rPr>
      </w:pPr>
      <w:proofErr w:type="spellStart"/>
      <w:r>
        <w:rPr>
          <w:rFonts w:cs="Arial"/>
        </w:rPr>
        <w:t>something</w:t>
      </w:r>
      <w:proofErr w:type="spellEnd"/>
    </w:p>
    <w:p w14:paraId="66EFBF54" w14:textId="77777777" w:rsidR="003178CD" w:rsidRDefault="003178CD" w:rsidP="0082717B">
      <w:pPr>
        <w:rPr>
          <w:rFonts w:cs="Arial"/>
        </w:rPr>
      </w:pPr>
    </w:p>
    <w:p w14:paraId="1A4C84F4" w14:textId="153D2CE3" w:rsidR="003178CD" w:rsidRPr="00D77308" w:rsidRDefault="003178CD" w:rsidP="0082717B">
      <w:pPr>
        <w:rPr>
          <w:rFonts w:cs="Arial"/>
        </w:rPr>
        <w:sectPr w:rsidR="003178CD" w:rsidRPr="00D77308" w:rsidSect="000C1B4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134" w:left="1417" w:header="708" w:footer="0" w:gutter="0"/>
          <w:cols w:space="708"/>
          <w:titlePg/>
          <w:docGrid w:linePitch="360"/>
        </w:sectPr>
      </w:pPr>
    </w:p>
    <w:bookmarkStart w:id="0" w:name="_Toc65339184" w:displacedByCustomXml="next"/>
    <w:sdt>
      <w:sdtPr>
        <w:rPr>
          <w:rFonts w:eastAsiaTheme="minorHAnsi" w:cs="Arial"/>
          <w:b w:val="0"/>
          <w:bCs w:val="0"/>
          <w:color w:val="auto"/>
          <w:sz w:val="22"/>
          <w:szCs w:val="22"/>
        </w:rPr>
        <w:id w:val="25553385"/>
        <w:docPartObj>
          <w:docPartGallery w:val="Table of Contents"/>
          <w:docPartUnique/>
        </w:docPartObj>
      </w:sdtPr>
      <w:sdtEndPr>
        <w:rPr>
          <w:b/>
          <w:sz w:val="28"/>
        </w:rPr>
      </w:sdtEndPr>
      <w:sdtContent>
        <w:p w14:paraId="0495362C" w14:textId="314E6619" w:rsidR="006D1692" w:rsidRPr="00FA50AF" w:rsidRDefault="00343D45" w:rsidP="006D1692">
          <w:pPr>
            <w:pStyle w:val="berschrift1"/>
            <w:numPr>
              <w:ilvl w:val="0"/>
              <w:numId w:val="0"/>
            </w:numPr>
            <w:ind w:left="432" w:hanging="432"/>
            <w:rPr>
              <w:sz w:val="28"/>
            </w:rPr>
          </w:pPr>
          <w:r>
            <w:rPr>
              <w:sz w:val="28"/>
            </w:rPr>
            <w:t>T</w:t>
          </w:r>
          <w:r w:rsidR="002549FA">
            <w:rPr>
              <w:sz w:val="28"/>
            </w:rPr>
            <w:t xml:space="preserve">able </w:t>
          </w:r>
          <w:proofErr w:type="spellStart"/>
          <w:r w:rsidR="002549FA">
            <w:rPr>
              <w:sz w:val="28"/>
            </w:rPr>
            <w:t>of</w:t>
          </w:r>
          <w:proofErr w:type="spellEnd"/>
          <w:r w:rsidR="002549FA">
            <w:rPr>
              <w:sz w:val="28"/>
            </w:rPr>
            <w:t xml:space="preserve"> Content</w:t>
          </w:r>
          <w:bookmarkEnd w:id="0"/>
        </w:p>
        <w:p w14:paraId="72776297" w14:textId="5DE68B2D" w:rsidR="006077E0" w:rsidRDefault="00BF2703">
          <w:pPr>
            <w:pStyle w:val="Verzeichnis1"/>
            <w:rPr>
              <w:rFonts w:asciiTheme="minorHAnsi" w:eastAsiaTheme="minorEastAsia" w:hAnsiTheme="minorHAnsi"/>
              <w:b w:val="0"/>
              <w:noProof/>
              <w:sz w:val="22"/>
              <w:lang w:eastAsia="de-DE"/>
            </w:rPr>
          </w:pPr>
          <w:r w:rsidRPr="00FA50AF">
            <w:rPr>
              <w:rFonts w:cs="Arial"/>
              <w:sz w:val="24"/>
            </w:rPr>
            <w:fldChar w:fldCharType="begin"/>
          </w:r>
          <w:r w:rsidR="00076F48" w:rsidRPr="00FA50AF">
            <w:rPr>
              <w:rFonts w:cs="Arial"/>
              <w:sz w:val="24"/>
            </w:rPr>
            <w:instrText xml:space="preserve"> TOC \o "1-3" \h \z \u </w:instrText>
          </w:r>
          <w:r w:rsidRPr="00FA50AF">
            <w:rPr>
              <w:rFonts w:cs="Arial"/>
              <w:sz w:val="24"/>
            </w:rPr>
            <w:fldChar w:fldCharType="separate"/>
          </w:r>
          <w:hyperlink w:anchor="_Toc65339184" w:history="1">
            <w:r w:rsidR="006077E0" w:rsidRPr="00A55FC0">
              <w:rPr>
                <w:rStyle w:val="Hyperlink"/>
                <w:noProof/>
              </w:rPr>
              <w:t>Table of Content</w:t>
            </w:r>
            <w:r w:rsidR="006077E0">
              <w:rPr>
                <w:noProof/>
                <w:webHidden/>
              </w:rPr>
              <w:tab/>
            </w:r>
            <w:r w:rsidR="006077E0">
              <w:rPr>
                <w:noProof/>
                <w:webHidden/>
              </w:rPr>
              <w:fldChar w:fldCharType="begin"/>
            </w:r>
            <w:r w:rsidR="006077E0">
              <w:rPr>
                <w:noProof/>
                <w:webHidden/>
              </w:rPr>
              <w:instrText xml:space="preserve"> PAGEREF _Toc65339184 \h </w:instrText>
            </w:r>
            <w:r w:rsidR="006077E0">
              <w:rPr>
                <w:noProof/>
                <w:webHidden/>
              </w:rPr>
            </w:r>
            <w:r w:rsidR="006077E0">
              <w:rPr>
                <w:noProof/>
                <w:webHidden/>
              </w:rPr>
              <w:fldChar w:fldCharType="separate"/>
            </w:r>
            <w:r w:rsidR="006077E0">
              <w:rPr>
                <w:noProof/>
                <w:webHidden/>
              </w:rPr>
              <w:t>II</w:t>
            </w:r>
            <w:r w:rsidR="006077E0">
              <w:rPr>
                <w:noProof/>
                <w:webHidden/>
              </w:rPr>
              <w:fldChar w:fldCharType="end"/>
            </w:r>
          </w:hyperlink>
        </w:p>
        <w:p w14:paraId="690E3A15" w14:textId="282E969B" w:rsidR="006077E0" w:rsidRDefault="006077E0">
          <w:pPr>
            <w:pStyle w:val="Verzeichnis1"/>
            <w:rPr>
              <w:rFonts w:asciiTheme="minorHAnsi" w:eastAsiaTheme="minorEastAsia" w:hAnsiTheme="minorHAnsi"/>
              <w:b w:val="0"/>
              <w:noProof/>
              <w:sz w:val="22"/>
              <w:lang w:eastAsia="de-DE"/>
            </w:rPr>
          </w:pPr>
          <w:hyperlink w:anchor="_Toc65339185" w:history="1">
            <w:r w:rsidRPr="00A55FC0">
              <w:rPr>
                <w:rStyle w:val="Hyperlink"/>
                <w:noProof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_Toc65339185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721F3" w14:textId="2A74B3E4" w:rsidR="006077E0" w:rsidRDefault="006077E0">
          <w:pPr>
            <w:pStyle w:val="Verzeichnis1"/>
            <w:rPr>
              <w:rFonts w:asciiTheme="minorHAnsi" w:eastAsiaTheme="minorEastAsia" w:hAnsiTheme="minorHAnsi"/>
              <w:b w:val="0"/>
              <w:noProof/>
              <w:sz w:val="22"/>
              <w:lang w:eastAsia="de-DE"/>
            </w:rPr>
          </w:pPr>
          <w:hyperlink w:anchor="_Toc65339186" w:history="1">
            <w:r w:rsidRPr="00A55FC0">
              <w:rPr>
                <w:rStyle w:val="Hyperlink"/>
                <w:noProof/>
              </w:rPr>
              <w:t>Table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_Toc65339186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E5DD1" w14:textId="1BEE89A9" w:rsidR="006077E0" w:rsidRDefault="006077E0">
          <w:pPr>
            <w:pStyle w:val="Verzeichnis1"/>
            <w:rPr>
              <w:rFonts w:asciiTheme="minorHAnsi" w:eastAsiaTheme="minorEastAsia" w:hAnsiTheme="minorHAnsi"/>
              <w:b w:val="0"/>
              <w:noProof/>
              <w:sz w:val="22"/>
              <w:lang w:eastAsia="de-DE"/>
            </w:rPr>
          </w:pPr>
          <w:hyperlink w:anchor="_Toc65339187" w:history="1">
            <w:r w:rsidRPr="00A55FC0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de-DE"/>
              </w:rPr>
              <w:tab/>
            </w:r>
            <w:r w:rsidRPr="00A55FC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_Toc65339187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1DC0B" w14:textId="1F7E515D" w:rsidR="006077E0" w:rsidRDefault="006077E0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65339188" w:history="1">
            <w:r w:rsidRPr="00A55FC0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A55FC0">
              <w:rPr>
                <w:rStyle w:val="Hyperlink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_Toc65339188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33F8E" w14:textId="19CAAECB" w:rsidR="006077E0" w:rsidRDefault="006077E0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65339189" w:history="1">
            <w:r w:rsidRPr="00A55FC0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A55FC0">
              <w:rPr>
                <w:rStyle w:val="Hyperlink"/>
                <w:noProof/>
              </w:rPr>
              <w:t>Problem definition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_Toc65339189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9EED8" w14:textId="4581CABC" w:rsidR="006077E0" w:rsidRDefault="006077E0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65339190" w:history="1">
            <w:r w:rsidRPr="00A55FC0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A55FC0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_Toc65339190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CC083" w14:textId="0C610F48" w:rsidR="006077E0" w:rsidRDefault="006077E0">
          <w:pPr>
            <w:pStyle w:val="Verzeichnis1"/>
            <w:rPr>
              <w:rFonts w:asciiTheme="minorHAnsi" w:eastAsiaTheme="minorEastAsia" w:hAnsiTheme="minorHAnsi"/>
              <w:b w:val="0"/>
              <w:noProof/>
              <w:sz w:val="22"/>
              <w:lang w:eastAsia="de-DE"/>
            </w:rPr>
          </w:pPr>
          <w:hyperlink w:anchor="_Toc65339191" w:history="1">
            <w:r w:rsidRPr="00A55FC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de-DE"/>
              </w:rPr>
              <w:tab/>
            </w:r>
            <w:r w:rsidRPr="00A55FC0">
              <w:rPr>
                <w:rStyle w:val="Hyperlink"/>
                <w:noProof/>
              </w:rPr>
              <w:t>Fake 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_Toc65339191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25EF1" w14:textId="0B67850C" w:rsidR="006077E0" w:rsidRDefault="006077E0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65339192" w:history="1">
            <w:r w:rsidRPr="00A55FC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A55FC0">
              <w:rPr>
                <w:rStyle w:val="Hyperlink"/>
                <w:noProof/>
              </w:rPr>
              <w:t>Definition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_Toc65339192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13F69" w14:textId="6678920F" w:rsidR="006077E0" w:rsidRDefault="006077E0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65339193" w:history="1">
            <w:r w:rsidRPr="00A55FC0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A55FC0">
              <w:rPr>
                <w:rStyle w:val="Hyperlink"/>
                <w:noProof/>
              </w:rPr>
              <w:t>Why fake news spread and people believe them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_Toc65339193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A5C5C" w14:textId="1C3D5704" w:rsidR="006077E0" w:rsidRDefault="006077E0">
          <w:pPr>
            <w:pStyle w:val="Verzeichnis1"/>
            <w:rPr>
              <w:rFonts w:asciiTheme="minorHAnsi" w:eastAsiaTheme="minorEastAsia" w:hAnsiTheme="minorHAnsi"/>
              <w:b w:val="0"/>
              <w:noProof/>
              <w:sz w:val="22"/>
              <w:lang w:eastAsia="de-DE"/>
            </w:rPr>
          </w:pPr>
          <w:hyperlink w:anchor="_Toc65339194" w:history="1">
            <w:r w:rsidRPr="00A55FC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de-DE"/>
              </w:rPr>
              <w:tab/>
            </w:r>
            <w:r w:rsidRPr="00A55FC0">
              <w:rPr>
                <w:rStyle w:val="Hyperlink"/>
                <w:noProof/>
              </w:rPr>
              <w:t>Detection of fake news using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_Toc65339194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61E9E" w14:textId="40A3BC40" w:rsidR="006077E0" w:rsidRDefault="006077E0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65339195" w:history="1">
            <w:r w:rsidRPr="00A55FC0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A55FC0">
              <w:rPr>
                <w:rStyle w:val="Hyperlink"/>
                <w:noProof/>
              </w:rPr>
              <w:t>Résumé from previous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_Toc65339195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1947F" w14:textId="436792BD" w:rsidR="006077E0" w:rsidRDefault="006077E0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65339196" w:history="1">
            <w:r w:rsidRPr="00A55FC0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A55FC0">
              <w:rPr>
                <w:rStyle w:val="Hyperlink"/>
                <w:noProof/>
              </w:rPr>
              <w:t>NLP (Data Processing)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_Toc65339196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ACB23" w14:textId="5C75E8A3" w:rsidR="006077E0" w:rsidRDefault="006077E0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65339197" w:history="1">
            <w:r w:rsidRPr="00A55FC0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A55FC0">
              <w:rPr>
                <w:rStyle w:val="Hyperlink"/>
                <w:noProof/>
              </w:rPr>
              <w:t>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_Toc65339197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FF96C" w14:textId="0B29F4F4" w:rsidR="006077E0" w:rsidRDefault="006077E0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65339198" w:history="1">
            <w:r w:rsidRPr="00A55FC0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A55FC0">
              <w:rPr>
                <w:rStyle w:val="Hyperlink"/>
                <w:noProof/>
              </w:rPr>
              <w:t>Naive Bayes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_Toc65339198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079E1" w14:textId="758897BB" w:rsidR="006077E0" w:rsidRDefault="006077E0">
          <w:pPr>
            <w:pStyle w:val="Verzeichnis1"/>
            <w:rPr>
              <w:rFonts w:asciiTheme="minorHAnsi" w:eastAsiaTheme="minorEastAsia" w:hAnsiTheme="minorHAnsi"/>
              <w:b w:val="0"/>
              <w:noProof/>
              <w:sz w:val="22"/>
              <w:lang w:eastAsia="de-DE"/>
            </w:rPr>
          </w:pPr>
          <w:hyperlink w:anchor="_Toc65339199" w:history="1">
            <w:r w:rsidRPr="00A55FC0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de-DE"/>
              </w:rPr>
              <w:tab/>
            </w:r>
            <w:r w:rsidRPr="00A55FC0">
              <w:rPr>
                <w:rStyle w:val="Hyperlink"/>
                <w:noProof/>
              </w:rPr>
              <w:t>Practical part: Implementation of the web-based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_Toc65339199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077D1" w14:textId="189FAB2B" w:rsidR="006077E0" w:rsidRDefault="006077E0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65339200" w:history="1">
            <w:r w:rsidRPr="00A55FC0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A55FC0">
              <w:rPr>
                <w:rStyle w:val="Hyperlink"/>
                <w:noProof/>
              </w:rPr>
              <w:t>Result from previous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_Toc65339200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166EB" w14:textId="0E53A558" w:rsidR="006077E0" w:rsidRDefault="006077E0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65339201" w:history="1">
            <w:r w:rsidRPr="00A55FC0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A55FC0">
              <w:rPr>
                <w:rStyle w:val="Hyperlink"/>
                <w:noProof/>
              </w:rPr>
              <w:t>Application design, use cases and technical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_Toc65339201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5FE9F" w14:textId="65A6811A" w:rsidR="006077E0" w:rsidRDefault="006077E0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65339202" w:history="1">
            <w:r w:rsidRPr="00A55FC0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A55FC0">
              <w:rPr>
                <w:rStyle w:val="Hyperlink"/>
                <w:noProof/>
              </w:rPr>
              <w:t>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_Toc65339202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5C48C" w14:textId="6C0D05B7" w:rsidR="006077E0" w:rsidRDefault="006077E0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65339203" w:history="1">
            <w:r w:rsidRPr="00A55FC0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A55FC0">
              <w:rPr>
                <w:rStyle w:val="Hyperlink"/>
                <w:noProof/>
              </w:rPr>
              <w:t>Testing and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_Toc65339203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1FDD6" w14:textId="07E66F14" w:rsidR="006077E0" w:rsidRDefault="006077E0">
          <w:pPr>
            <w:pStyle w:val="Verzeichnis1"/>
            <w:rPr>
              <w:rFonts w:asciiTheme="minorHAnsi" w:eastAsiaTheme="minorEastAsia" w:hAnsiTheme="minorHAnsi"/>
              <w:b w:val="0"/>
              <w:noProof/>
              <w:sz w:val="22"/>
              <w:lang w:eastAsia="de-DE"/>
            </w:rPr>
          </w:pPr>
          <w:hyperlink w:anchor="_Toc65339204" w:history="1">
            <w:r w:rsidRPr="00A55FC0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de-DE"/>
              </w:rPr>
              <w:tab/>
            </w:r>
            <w:r w:rsidRPr="00A55FC0">
              <w:rPr>
                <w:rStyle w:val="Hyperlink"/>
                <w:noProof/>
              </w:rPr>
              <w:t>Summary and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_Toc65339204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3BF73" w14:textId="27CB06F4" w:rsidR="006077E0" w:rsidRDefault="006077E0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65339205" w:history="1">
            <w:r w:rsidRPr="00A55FC0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A55FC0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_Toc65339205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48E46" w14:textId="37D09DE4" w:rsidR="006077E0" w:rsidRDefault="006077E0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65339206" w:history="1">
            <w:r w:rsidRPr="00A55FC0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A55FC0">
              <w:rPr>
                <w:rStyle w:val="Hyperlink"/>
                <w:noProof/>
              </w:rPr>
              <w:t>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_Toc65339206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DE11A" w14:textId="0932D1B3" w:rsidR="00076F48" w:rsidRPr="001D0103" w:rsidRDefault="00BF2703" w:rsidP="00164601">
          <w:pPr>
            <w:pStyle w:val="Verzeichnis1"/>
          </w:pPr>
          <w:r w:rsidRPr="00FA50AF">
            <w:rPr>
              <w:sz w:val="24"/>
            </w:rPr>
            <w:fldChar w:fldCharType="end"/>
          </w:r>
        </w:p>
      </w:sdtContent>
    </w:sdt>
    <w:p w14:paraId="390158EB" w14:textId="77777777" w:rsidR="0066110C" w:rsidRDefault="0066110C">
      <w:pPr>
        <w:rPr>
          <w:rFonts w:cs="Arial"/>
        </w:rPr>
      </w:pPr>
      <w:r>
        <w:rPr>
          <w:rFonts w:cs="Arial"/>
        </w:rPr>
        <w:br w:type="page"/>
      </w:r>
    </w:p>
    <w:p w14:paraId="03BD0B3D" w14:textId="3B296F48" w:rsidR="0066110C" w:rsidRDefault="003178CD" w:rsidP="001D0103">
      <w:pPr>
        <w:pStyle w:val="berschrift1"/>
        <w:numPr>
          <w:ilvl w:val="0"/>
          <w:numId w:val="0"/>
        </w:numPr>
        <w:ind w:left="432" w:hanging="432"/>
      </w:pPr>
      <w:bookmarkStart w:id="1" w:name="_Toc65339185"/>
      <w:r>
        <w:lastRenderedPageBreak/>
        <w:t xml:space="preserve">Table </w:t>
      </w:r>
      <w:proofErr w:type="spellStart"/>
      <w:r>
        <w:t>of</w:t>
      </w:r>
      <w:proofErr w:type="spellEnd"/>
      <w:r>
        <w:t xml:space="preserve"> </w:t>
      </w:r>
      <w:proofErr w:type="spellStart"/>
      <w:r w:rsidR="00A50BB8">
        <w:t>F</w:t>
      </w:r>
      <w:r>
        <w:t>igures</w:t>
      </w:r>
      <w:bookmarkEnd w:id="1"/>
      <w:proofErr w:type="spellEnd"/>
    </w:p>
    <w:p w14:paraId="411444BF" w14:textId="73413E2F" w:rsidR="001D0103" w:rsidRDefault="001D0103">
      <w:pPr>
        <w:rPr>
          <w:rFonts w:cs="Arial"/>
        </w:rPr>
      </w:pPr>
    </w:p>
    <w:p w14:paraId="6AC67378" w14:textId="5999A817" w:rsidR="00DA147F" w:rsidRDefault="00DA147F">
      <w:pPr>
        <w:rPr>
          <w:rFonts w:cs="Arial"/>
        </w:rPr>
      </w:pPr>
      <w:proofErr w:type="spellStart"/>
      <w:r>
        <w:rPr>
          <w:rFonts w:cs="Arial"/>
        </w:rPr>
        <w:t>something</w:t>
      </w:r>
      <w:proofErr w:type="spellEnd"/>
    </w:p>
    <w:p w14:paraId="74FE608A" w14:textId="77777777" w:rsidR="00DA147F" w:rsidRDefault="00DA147F">
      <w:pPr>
        <w:rPr>
          <w:rFonts w:cs="Arial"/>
        </w:rPr>
      </w:pPr>
    </w:p>
    <w:p w14:paraId="419E3279" w14:textId="77777777" w:rsidR="001D0103" w:rsidRDefault="001D0103">
      <w:pPr>
        <w:rPr>
          <w:rFonts w:cs="Arial"/>
        </w:rPr>
      </w:pPr>
      <w:r>
        <w:rPr>
          <w:rFonts w:cs="Arial"/>
        </w:rPr>
        <w:br w:type="page"/>
      </w:r>
    </w:p>
    <w:p w14:paraId="6D0312B0" w14:textId="4ABB1D91" w:rsidR="001D0103" w:rsidRDefault="00DA147F" w:rsidP="001D0103">
      <w:pPr>
        <w:pStyle w:val="berschrift1"/>
        <w:numPr>
          <w:ilvl w:val="0"/>
          <w:numId w:val="0"/>
        </w:numPr>
        <w:ind w:left="432" w:hanging="432"/>
      </w:pPr>
      <w:bookmarkStart w:id="2" w:name="_Toc65339186"/>
      <w:r>
        <w:lastRenderedPageBreak/>
        <w:t xml:space="preserve">Table </w:t>
      </w:r>
      <w:r w:rsidR="00A50BB8">
        <w:t>I</w:t>
      </w:r>
      <w:r>
        <w:t>ndex</w:t>
      </w:r>
      <w:bookmarkEnd w:id="2"/>
    </w:p>
    <w:p w14:paraId="713CAA85" w14:textId="77777777" w:rsidR="00B7009F" w:rsidRDefault="00B7009F" w:rsidP="00B7009F">
      <w:pPr>
        <w:pStyle w:val="Abbildungsverzeichnis"/>
        <w:tabs>
          <w:tab w:val="right" w:leader="dot" w:pos="9062"/>
        </w:tabs>
        <w:rPr>
          <w:rFonts w:cs="Arial"/>
        </w:rPr>
      </w:pPr>
    </w:p>
    <w:p w14:paraId="3B073FBA" w14:textId="14ED3A42" w:rsidR="00B7009F" w:rsidRDefault="00B7009F" w:rsidP="00B7009F">
      <w:pPr>
        <w:pStyle w:val="Abbildungsverzeichnis"/>
        <w:tabs>
          <w:tab w:val="right" w:leader="dot" w:pos="9062"/>
        </w:tabs>
        <w:rPr>
          <w:rFonts w:cs="Arial"/>
        </w:rPr>
      </w:pPr>
      <w:proofErr w:type="spellStart"/>
      <w:r>
        <w:rPr>
          <w:rFonts w:cs="Arial"/>
        </w:rPr>
        <w:t>something</w:t>
      </w:r>
      <w:proofErr w:type="spellEnd"/>
    </w:p>
    <w:p w14:paraId="2C3C36F4" w14:textId="03825BC5" w:rsidR="00B7009F" w:rsidRPr="00DA147F" w:rsidRDefault="00BF2703" w:rsidP="00B7009F">
      <w:pPr>
        <w:pStyle w:val="Abbildungsverzeichnis"/>
        <w:tabs>
          <w:tab w:val="right" w:leader="dot" w:pos="9062"/>
        </w:tabs>
      </w:pPr>
      <w:r>
        <w:rPr>
          <w:rFonts w:cs="Arial"/>
        </w:rPr>
        <w:fldChar w:fldCharType="begin"/>
      </w:r>
      <w:r w:rsidR="001D0103">
        <w:rPr>
          <w:rFonts w:cs="Arial"/>
        </w:rPr>
        <w:instrText xml:space="preserve"> TOC \h \z \c "Tabelle" </w:instrText>
      </w:r>
      <w:r>
        <w:rPr>
          <w:rFonts w:cs="Arial"/>
        </w:rPr>
        <w:fldChar w:fldCharType="separate"/>
      </w:r>
    </w:p>
    <w:p w14:paraId="5F76E6A3" w14:textId="77777777" w:rsidR="001D0103" w:rsidRDefault="00BF2703" w:rsidP="003B7C16">
      <w:pPr>
        <w:pStyle w:val="berschrift1"/>
      </w:pPr>
      <w:r>
        <w:lastRenderedPageBreak/>
        <w:fldChar w:fldCharType="end"/>
      </w:r>
      <w:bookmarkStart w:id="3" w:name="_Toc65339187"/>
      <w:proofErr w:type="spellStart"/>
      <w:r w:rsidR="003B7C16">
        <w:t>I</w:t>
      </w:r>
      <w:bookmarkStart w:id="4" w:name="_CTVC0017c42f547e44d4819b6ae8b52862eb6f8"/>
      <w:r w:rsidR="003B7C16">
        <w:t>ntroduction</w:t>
      </w:r>
      <w:bookmarkEnd w:id="4"/>
      <w:bookmarkEnd w:id="3"/>
      <w:proofErr w:type="spellEnd"/>
    </w:p>
    <w:p w14:paraId="159D5399" w14:textId="553115C7" w:rsidR="003B7C16" w:rsidRDefault="003B7C16" w:rsidP="003B7C16">
      <w:r>
        <w:t>Something</w:t>
      </w:r>
    </w:p>
    <w:p w14:paraId="3A65A2BF" w14:textId="225C6AE3" w:rsidR="003B7C16" w:rsidRDefault="003B7C16" w:rsidP="003B7C16">
      <w:pPr>
        <w:pStyle w:val="berschrift2"/>
      </w:pPr>
      <w:bookmarkStart w:id="5" w:name="_Toc65339188"/>
      <w:r>
        <w:t>M</w:t>
      </w:r>
      <w:bookmarkStart w:id="6" w:name="_CTVC001213975ba5db845d5883bba7d75c909bd"/>
      <w:r>
        <w:t>otivation</w:t>
      </w:r>
      <w:bookmarkEnd w:id="6"/>
      <w:bookmarkEnd w:id="5"/>
    </w:p>
    <w:p w14:paraId="4E7D4D46" w14:textId="1F0CA4FD" w:rsidR="003B7C16" w:rsidRDefault="003B7C16" w:rsidP="003B7C16">
      <w:r>
        <w:t>Something</w:t>
      </w:r>
    </w:p>
    <w:p w14:paraId="753CC035" w14:textId="5D4F36EA" w:rsidR="003B7C16" w:rsidRDefault="003B7C16" w:rsidP="003B7C16">
      <w:pPr>
        <w:pStyle w:val="berschrift2"/>
      </w:pPr>
      <w:bookmarkStart w:id="7" w:name="_Toc65339189"/>
      <w:r>
        <w:t>P</w:t>
      </w:r>
      <w:bookmarkStart w:id="8" w:name="_CTVC001b1143cea44dc4949b526b21327def66b"/>
      <w:r>
        <w:t xml:space="preserve">roblem </w:t>
      </w:r>
      <w:proofErr w:type="spellStart"/>
      <w:r>
        <w:t>definition</w:t>
      </w:r>
      <w:proofErr w:type="spellEnd"/>
      <w:r>
        <w:t xml:space="preserve"> and </w:t>
      </w:r>
      <w:proofErr w:type="spellStart"/>
      <w:r>
        <w:t>objectives</w:t>
      </w:r>
      <w:bookmarkEnd w:id="8"/>
      <w:bookmarkEnd w:id="7"/>
      <w:proofErr w:type="spellEnd"/>
    </w:p>
    <w:p w14:paraId="42FA84BA" w14:textId="74098A83" w:rsidR="003B7C16" w:rsidRDefault="003B7C16" w:rsidP="003B7C16">
      <w:proofErr w:type="spellStart"/>
      <w:r>
        <w:t>something</w:t>
      </w:r>
      <w:proofErr w:type="spellEnd"/>
    </w:p>
    <w:p w14:paraId="1326651F" w14:textId="66518246" w:rsidR="003B7C16" w:rsidRDefault="003B7C16" w:rsidP="003B7C16">
      <w:pPr>
        <w:pStyle w:val="berschrift2"/>
      </w:pPr>
      <w:bookmarkStart w:id="9" w:name="_Toc65339190"/>
      <w:proofErr w:type="spellStart"/>
      <w:r>
        <w:t>M</w:t>
      </w:r>
      <w:bookmarkStart w:id="10" w:name="_CTVC001bb35dcdaea5a4cf78673aaa5efbeee97"/>
      <w:r>
        <w:t>ethodology</w:t>
      </w:r>
      <w:bookmarkEnd w:id="10"/>
      <w:bookmarkEnd w:id="9"/>
      <w:proofErr w:type="spellEnd"/>
    </w:p>
    <w:p w14:paraId="5FFF98D6" w14:textId="5CA4FDFF" w:rsidR="003B7C16" w:rsidRPr="003B7C16" w:rsidRDefault="003B7C16" w:rsidP="003B7C16">
      <w:proofErr w:type="spellStart"/>
      <w:r>
        <w:t>something</w:t>
      </w:r>
      <w:proofErr w:type="spellEnd"/>
    </w:p>
    <w:p w14:paraId="087D8657" w14:textId="77777777" w:rsidR="003B7C16" w:rsidRDefault="003B7C16" w:rsidP="003B7C16"/>
    <w:p w14:paraId="17455C01" w14:textId="38329B53" w:rsidR="003B7C16" w:rsidRPr="003B7C16" w:rsidRDefault="003B7C16" w:rsidP="003B7C16">
      <w:pPr>
        <w:sectPr w:rsidR="003B7C16" w:rsidRPr="003B7C16" w:rsidSect="00DE0765">
          <w:headerReference w:type="default" r:id="rId14"/>
          <w:footerReference w:type="default" r:id="rId15"/>
          <w:pgSz w:w="11906" w:h="16838"/>
          <w:pgMar w:top="1417" w:right="1417" w:bottom="1134" w:left="1417" w:header="708" w:footer="0" w:gutter="0"/>
          <w:pgNumType w:fmt="upperRoman" w:start="2"/>
          <w:cols w:space="708"/>
          <w:docGrid w:linePitch="360"/>
        </w:sectPr>
      </w:pPr>
    </w:p>
    <w:p w14:paraId="14A38096" w14:textId="629B9541" w:rsidR="00AA3C9B" w:rsidRDefault="003B7C16" w:rsidP="003B7C16">
      <w:pPr>
        <w:pStyle w:val="berschrift1"/>
      </w:pPr>
      <w:bookmarkStart w:id="11" w:name="_Toc65339191"/>
      <w:r>
        <w:lastRenderedPageBreak/>
        <w:t>F</w:t>
      </w:r>
      <w:bookmarkStart w:id="12" w:name="_CTVC00176a0a511402a422899d9ee2686a3aaa2"/>
      <w:r>
        <w:t>ake News</w:t>
      </w:r>
      <w:bookmarkEnd w:id="12"/>
      <w:bookmarkEnd w:id="11"/>
    </w:p>
    <w:p w14:paraId="05B9CFE9" w14:textId="340FAE05" w:rsidR="003B7C16" w:rsidRDefault="003B7C16" w:rsidP="003B7C16">
      <w:r>
        <w:t>Something</w:t>
      </w:r>
    </w:p>
    <w:p w14:paraId="0EF33000" w14:textId="0751280F" w:rsidR="003B7C16" w:rsidRDefault="003B7C16" w:rsidP="003B7C16">
      <w:pPr>
        <w:pStyle w:val="berschrift2"/>
      </w:pPr>
      <w:bookmarkStart w:id="13" w:name="_Toc65339192"/>
      <w:r>
        <w:t>D</w:t>
      </w:r>
      <w:bookmarkStart w:id="14" w:name="_CTVC0011ca129f816184295b3d0bbfc6ecad58c"/>
      <w:r>
        <w:t xml:space="preserve">efinition and </w:t>
      </w:r>
      <w:proofErr w:type="spellStart"/>
      <w:r>
        <w:t>Characteristics</w:t>
      </w:r>
      <w:bookmarkEnd w:id="14"/>
      <w:bookmarkEnd w:id="13"/>
      <w:proofErr w:type="spellEnd"/>
    </w:p>
    <w:p w14:paraId="4F7A869D" w14:textId="43EF7843" w:rsidR="003B7C16" w:rsidRDefault="003B7C16" w:rsidP="003B7C16">
      <w:r>
        <w:t>Something</w:t>
      </w:r>
    </w:p>
    <w:p w14:paraId="339B6B04" w14:textId="6D5C54C4" w:rsidR="003B7C16" w:rsidRDefault="00DE62A9" w:rsidP="00DE62A9">
      <w:pPr>
        <w:pStyle w:val="berschrift2"/>
      </w:pPr>
      <w:bookmarkStart w:id="15" w:name="_Toc65339193"/>
      <w:proofErr w:type="spellStart"/>
      <w:r>
        <w:t>W</w:t>
      </w:r>
      <w:bookmarkStart w:id="16" w:name="_CTVC0014149a185cf1c430da4d52bfcce806aa1"/>
      <w:r>
        <w:t>hy</w:t>
      </w:r>
      <w:proofErr w:type="spellEnd"/>
      <w:r>
        <w:t xml:space="preserve"> fake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spread</w:t>
      </w:r>
      <w:proofErr w:type="spellEnd"/>
      <w:r>
        <w:t xml:space="preserve"> and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them</w:t>
      </w:r>
      <w:bookmarkEnd w:id="16"/>
      <w:bookmarkEnd w:id="15"/>
      <w:proofErr w:type="spellEnd"/>
    </w:p>
    <w:p w14:paraId="17E688BD" w14:textId="4EF12394" w:rsidR="003B7C16" w:rsidRDefault="003B7C16" w:rsidP="003B7C16">
      <w:r>
        <w:t>Something</w:t>
      </w:r>
    </w:p>
    <w:p w14:paraId="13EEB504" w14:textId="77777777" w:rsidR="003B7C16" w:rsidRDefault="003B7C16" w:rsidP="003B7C16"/>
    <w:p w14:paraId="1214C9CB" w14:textId="1C28DE43" w:rsidR="003B7C16" w:rsidRDefault="003B7C16" w:rsidP="003B7C16"/>
    <w:p w14:paraId="17B6D65E" w14:textId="77777777" w:rsidR="003B7C16" w:rsidRDefault="003B7C16" w:rsidP="003B7C16">
      <w:pPr>
        <w:sectPr w:rsidR="003B7C16" w:rsidSect="00934455">
          <w:headerReference w:type="default" r:id="rId16"/>
          <w:footerReference w:type="default" r:id="rId17"/>
          <w:pgSz w:w="11906" w:h="16838"/>
          <w:pgMar w:top="1417" w:right="1417" w:bottom="1134" w:left="1417" w:header="708" w:footer="0" w:gutter="0"/>
          <w:pgNumType w:start="1"/>
          <w:cols w:space="708"/>
          <w:docGrid w:linePitch="360"/>
        </w:sectPr>
      </w:pPr>
    </w:p>
    <w:p w14:paraId="66E379D8" w14:textId="795C26D2" w:rsidR="003B7C16" w:rsidRDefault="00DE62A9" w:rsidP="00DE62A9">
      <w:pPr>
        <w:pStyle w:val="berschrift1"/>
      </w:pPr>
      <w:bookmarkStart w:id="17" w:name="_Toc65339194"/>
      <w:proofErr w:type="spellStart"/>
      <w:r>
        <w:lastRenderedPageBreak/>
        <w:t>D</w:t>
      </w:r>
      <w:bookmarkStart w:id="18" w:name="_CTVC002292dc45695c44ab691cae50d488f3916"/>
      <w:r>
        <w:t>etection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fake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bookmarkEnd w:id="18"/>
      <w:bookmarkEnd w:id="17"/>
      <w:proofErr w:type="spellEnd"/>
    </w:p>
    <w:p w14:paraId="2D6D5075" w14:textId="77777777" w:rsidR="00DE62A9" w:rsidRPr="00DE62A9" w:rsidRDefault="00DE62A9" w:rsidP="00DE62A9"/>
    <w:p w14:paraId="70C5382E" w14:textId="32A0A141" w:rsidR="003B7C16" w:rsidRDefault="003B7C16" w:rsidP="003B7C16">
      <w:r>
        <w:t>Something</w:t>
      </w:r>
    </w:p>
    <w:p w14:paraId="78A2A7BA" w14:textId="3485085C" w:rsidR="003B7C16" w:rsidRDefault="003B7C16" w:rsidP="003B7C16">
      <w:pPr>
        <w:pStyle w:val="berschrift2"/>
      </w:pPr>
      <w:bookmarkStart w:id="19" w:name="_Toc65339195"/>
      <w:r>
        <w:t>R</w:t>
      </w:r>
      <w:bookmarkStart w:id="20" w:name="_CTVC001d260f91ab3284447bf98bdaba9506471"/>
      <w:r>
        <w:t xml:space="preserve">ésumé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work</w:t>
      </w:r>
      <w:bookmarkEnd w:id="20"/>
      <w:bookmarkEnd w:id="19"/>
      <w:proofErr w:type="spellEnd"/>
    </w:p>
    <w:p w14:paraId="6E9E795A" w14:textId="19F60B81" w:rsidR="003B7C16" w:rsidRDefault="003B7C16" w:rsidP="003B7C16">
      <w:r>
        <w:t>Something</w:t>
      </w:r>
    </w:p>
    <w:p w14:paraId="016F1628" w14:textId="44C33CAF" w:rsidR="003B7C16" w:rsidRDefault="003B7C16" w:rsidP="003B7C16">
      <w:pPr>
        <w:pStyle w:val="berschrift2"/>
      </w:pPr>
      <w:bookmarkStart w:id="21" w:name="_Toc65339196"/>
      <w:r>
        <w:t>N</w:t>
      </w:r>
      <w:bookmarkStart w:id="22" w:name="_CTVC0018ff33f5c4ea84440b1d293bd6ac0f507"/>
      <w:r>
        <w:t>LP (Data Processing)</w:t>
      </w:r>
      <w:bookmarkEnd w:id="22"/>
      <w:bookmarkEnd w:id="21"/>
    </w:p>
    <w:p w14:paraId="10FBE077" w14:textId="10A8672B" w:rsidR="003B7C16" w:rsidRDefault="003B7C16" w:rsidP="003B7C16">
      <w:r>
        <w:t>Something</w:t>
      </w:r>
    </w:p>
    <w:p w14:paraId="2A31F4CE" w14:textId="73B57A8D" w:rsidR="003B7C16" w:rsidRDefault="003B7C16" w:rsidP="003B7C16">
      <w:pPr>
        <w:pStyle w:val="berschrift2"/>
      </w:pPr>
      <w:bookmarkStart w:id="23" w:name="_Toc65339197"/>
      <w:r>
        <w:t>R</w:t>
      </w:r>
      <w:bookmarkStart w:id="24" w:name="_CTVC0015b87df4946c94cc988599f5ab652cf25"/>
      <w:r>
        <w:t>andom Forest</w:t>
      </w:r>
      <w:bookmarkEnd w:id="24"/>
      <w:bookmarkEnd w:id="23"/>
    </w:p>
    <w:p w14:paraId="142B73BA" w14:textId="46DF58DE" w:rsidR="003B7C16" w:rsidRPr="003B7C16" w:rsidRDefault="003B7C16" w:rsidP="003B7C16">
      <w:proofErr w:type="spellStart"/>
      <w:r>
        <w:t>something</w:t>
      </w:r>
      <w:proofErr w:type="spellEnd"/>
    </w:p>
    <w:p w14:paraId="5FD2DB7E" w14:textId="550BA322" w:rsidR="003B7C16" w:rsidRDefault="003B7C16" w:rsidP="003B7C16">
      <w:pPr>
        <w:pStyle w:val="berschrift2"/>
      </w:pPr>
      <w:bookmarkStart w:id="25" w:name="_Toc65339198"/>
      <w:r>
        <w:t>N</w:t>
      </w:r>
      <w:bookmarkStart w:id="26" w:name="_CTVC001a4e10e8cf08043e3ad696933b32076dd"/>
      <w:r>
        <w:t>aive Bayes</w:t>
      </w:r>
      <w:bookmarkEnd w:id="26"/>
      <w:bookmarkEnd w:id="25"/>
    </w:p>
    <w:p w14:paraId="3A7E3F25" w14:textId="41383CB3" w:rsidR="003B7C16" w:rsidRDefault="003B7C16" w:rsidP="003B7C16">
      <w:r>
        <w:t>Something</w:t>
      </w:r>
    </w:p>
    <w:p w14:paraId="19656AC8" w14:textId="1DA3CF13" w:rsidR="003B7C16" w:rsidRDefault="003B7C16" w:rsidP="003B7C16"/>
    <w:p w14:paraId="2DB5D041" w14:textId="77777777" w:rsidR="003B7C16" w:rsidRDefault="003B7C16" w:rsidP="003B7C16">
      <w:pPr>
        <w:sectPr w:rsidR="003B7C16" w:rsidSect="00934455">
          <w:pgSz w:w="11906" w:h="16838"/>
          <w:pgMar w:top="1417" w:right="1417" w:bottom="1134" w:left="1417" w:header="708" w:footer="0" w:gutter="0"/>
          <w:pgNumType w:start="1"/>
          <w:cols w:space="708"/>
          <w:docGrid w:linePitch="360"/>
        </w:sectPr>
      </w:pPr>
    </w:p>
    <w:p w14:paraId="304BC60C" w14:textId="3D611237" w:rsidR="003B7C16" w:rsidRDefault="003B7C16" w:rsidP="003B7C16">
      <w:pPr>
        <w:pStyle w:val="berschrift1"/>
      </w:pPr>
      <w:bookmarkStart w:id="27" w:name="_Toc65339199"/>
      <w:proofErr w:type="spellStart"/>
      <w:r>
        <w:lastRenderedPageBreak/>
        <w:t>P</w:t>
      </w:r>
      <w:bookmarkStart w:id="28" w:name="_CTVC00144622f19cbbd4ffb8c9ae201ce8cab9d"/>
      <w:r>
        <w:t>ractical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: Implementation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application</w:t>
      </w:r>
      <w:bookmarkEnd w:id="28"/>
      <w:bookmarkEnd w:id="27"/>
      <w:proofErr w:type="spellEnd"/>
    </w:p>
    <w:p w14:paraId="50048B1E" w14:textId="6BAEAEA8" w:rsidR="003B7C16" w:rsidRPr="003B7C16" w:rsidRDefault="003B7C16" w:rsidP="003B7C16">
      <w:proofErr w:type="spellStart"/>
      <w:r>
        <w:t>something</w:t>
      </w:r>
      <w:proofErr w:type="spellEnd"/>
    </w:p>
    <w:p w14:paraId="030CD22F" w14:textId="2A3C6E8A" w:rsidR="003B7C16" w:rsidRDefault="003B7C16" w:rsidP="003B7C16">
      <w:pPr>
        <w:pStyle w:val="berschrift2"/>
      </w:pPr>
      <w:bookmarkStart w:id="29" w:name="_Toc65339200"/>
      <w:proofErr w:type="spellStart"/>
      <w:r>
        <w:t>R</w:t>
      </w:r>
      <w:bookmarkStart w:id="30" w:name="_CTVC0015ceef14614194fd8a2e5d2e9fff1dd1c"/>
      <w:r>
        <w:t>esult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work</w:t>
      </w:r>
      <w:bookmarkEnd w:id="30"/>
      <w:bookmarkEnd w:id="29"/>
      <w:proofErr w:type="spellEnd"/>
    </w:p>
    <w:p w14:paraId="6B697CC5" w14:textId="280A970D" w:rsidR="003B7C16" w:rsidRPr="003B7C16" w:rsidRDefault="003B7C16" w:rsidP="003B7C16">
      <w:proofErr w:type="spellStart"/>
      <w:r>
        <w:t>something</w:t>
      </w:r>
      <w:proofErr w:type="spellEnd"/>
    </w:p>
    <w:p w14:paraId="0ECA93CD" w14:textId="4119E07E" w:rsidR="00DE62A9" w:rsidRPr="00DE62A9" w:rsidRDefault="00DE62A9" w:rsidP="00DE62A9">
      <w:pPr>
        <w:pStyle w:val="berschrift2"/>
      </w:pPr>
      <w:bookmarkStart w:id="31" w:name="_Toc65339201"/>
      <w:proofErr w:type="spellStart"/>
      <w:r>
        <w:t>A</w:t>
      </w:r>
      <w:bookmarkStart w:id="32" w:name="_CTVC001dcd5cc265f71456f9ec11ac7708b7489"/>
      <w:r>
        <w:t>pplication</w:t>
      </w:r>
      <w:proofErr w:type="spellEnd"/>
      <w:r>
        <w:t xml:space="preserve"> design,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and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specifications</w:t>
      </w:r>
      <w:bookmarkEnd w:id="32"/>
      <w:bookmarkEnd w:id="31"/>
      <w:proofErr w:type="spellEnd"/>
    </w:p>
    <w:p w14:paraId="656BAF24" w14:textId="77777777" w:rsidR="003B7C16" w:rsidRPr="003B7C16" w:rsidRDefault="003B7C16" w:rsidP="003B7C16"/>
    <w:p w14:paraId="2745066D" w14:textId="1D2F79BC" w:rsidR="003B7C16" w:rsidRDefault="003B7C16" w:rsidP="003B7C16">
      <w:proofErr w:type="spellStart"/>
      <w:r>
        <w:t>something</w:t>
      </w:r>
      <w:proofErr w:type="spellEnd"/>
    </w:p>
    <w:p w14:paraId="1346CB69" w14:textId="3D45DA65" w:rsidR="003B7C16" w:rsidRDefault="00FC248A" w:rsidP="00FC248A">
      <w:pPr>
        <w:pStyle w:val="berschrift2"/>
      </w:pPr>
      <w:bookmarkStart w:id="33" w:name="_Toc65339202"/>
      <w:r>
        <w:t>C</w:t>
      </w:r>
      <w:bookmarkStart w:id="34" w:name="_CTVC00113d2c70f7ac74007b5b85b0ef68a25b3"/>
      <w:r>
        <w:t>oding</w:t>
      </w:r>
      <w:bookmarkEnd w:id="34"/>
      <w:bookmarkEnd w:id="33"/>
    </w:p>
    <w:p w14:paraId="369D3E54" w14:textId="77777777" w:rsidR="00FC248A" w:rsidRDefault="00FC248A" w:rsidP="00FC248A">
      <w:proofErr w:type="spellStart"/>
      <w:r>
        <w:t>something</w:t>
      </w:r>
      <w:proofErr w:type="spellEnd"/>
    </w:p>
    <w:p w14:paraId="3BD81E7F" w14:textId="34F852E6" w:rsidR="00FC248A" w:rsidRDefault="00FC248A" w:rsidP="00FC248A">
      <w:pPr>
        <w:pStyle w:val="berschrift2"/>
      </w:pPr>
      <w:bookmarkStart w:id="35" w:name="_Toc65339203"/>
      <w:proofErr w:type="spellStart"/>
      <w:r>
        <w:t>T</w:t>
      </w:r>
      <w:bookmarkStart w:id="36" w:name="_CTVC001efb5af7dc7a34b44b38ea0eb844c594c"/>
      <w:r>
        <w:t>esting</w:t>
      </w:r>
      <w:proofErr w:type="spellEnd"/>
      <w:r>
        <w:t xml:space="preserve"> and </w:t>
      </w:r>
      <w:proofErr w:type="spellStart"/>
      <w:r>
        <w:t>Documentation</w:t>
      </w:r>
      <w:bookmarkEnd w:id="36"/>
      <w:bookmarkEnd w:id="35"/>
      <w:proofErr w:type="spellEnd"/>
    </w:p>
    <w:p w14:paraId="0D6D40DA" w14:textId="77777777" w:rsidR="00FC248A" w:rsidRDefault="00FC248A" w:rsidP="00FC248A">
      <w:proofErr w:type="spellStart"/>
      <w:r>
        <w:t>something</w:t>
      </w:r>
      <w:proofErr w:type="spellEnd"/>
    </w:p>
    <w:p w14:paraId="35911B3F" w14:textId="56932DED" w:rsidR="00FC248A" w:rsidRDefault="00FC248A" w:rsidP="00FC248A"/>
    <w:p w14:paraId="5D8741E6" w14:textId="77777777" w:rsidR="00FC248A" w:rsidRDefault="00FC248A" w:rsidP="00FC248A">
      <w:pPr>
        <w:sectPr w:rsidR="00FC248A" w:rsidSect="00934455">
          <w:pgSz w:w="11906" w:h="16838"/>
          <w:pgMar w:top="1417" w:right="1417" w:bottom="1134" w:left="1417" w:header="708" w:footer="0" w:gutter="0"/>
          <w:pgNumType w:start="1"/>
          <w:cols w:space="708"/>
          <w:docGrid w:linePitch="360"/>
        </w:sectPr>
      </w:pPr>
    </w:p>
    <w:p w14:paraId="6755C41F" w14:textId="06A773FA" w:rsidR="00FC248A" w:rsidRDefault="00FC248A" w:rsidP="00FC248A">
      <w:pPr>
        <w:pStyle w:val="berschrift1"/>
      </w:pPr>
      <w:bookmarkStart w:id="37" w:name="_Toc65339204"/>
      <w:r>
        <w:lastRenderedPageBreak/>
        <w:t>S</w:t>
      </w:r>
      <w:bookmarkStart w:id="38" w:name="_CTVC001f145df47dd8348bcaf20d0a7d337042f"/>
      <w:r>
        <w:t xml:space="preserve">ummary and </w:t>
      </w:r>
      <w:proofErr w:type="spellStart"/>
      <w:r>
        <w:t>perspective</w:t>
      </w:r>
      <w:bookmarkEnd w:id="38"/>
      <w:bookmarkEnd w:id="37"/>
      <w:proofErr w:type="spellEnd"/>
    </w:p>
    <w:p w14:paraId="6B870DEA" w14:textId="77777777" w:rsidR="00FC248A" w:rsidRDefault="00FC248A" w:rsidP="00FC248A">
      <w:proofErr w:type="spellStart"/>
      <w:r>
        <w:t>something</w:t>
      </w:r>
      <w:proofErr w:type="spellEnd"/>
    </w:p>
    <w:p w14:paraId="6118E6BB" w14:textId="338A61F9" w:rsidR="00FC248A" w:rsidRDefault="00FC248A" w:rsidP="00FC248A">
      <w:pPr>
        <w:pStyle w:val="berschrift2"/>
      </w:pPr>
      <w:bookmarkStart w:id="39" w:name="_Toc65339205"/>
      <w:r>
        <w:t>S</w:t>
      </w:r>
      <w:bookmarkStart w:id="40" w:name="_CTVC00126b4921a3df140b5bde63559604453be"/>
      <w:r>
        <w:t>ummary</w:t>
      </w:r>
      <w:bookmarkEnd w:id="40"/>
      <w:bookmarkEnd w:id="39"/>
    </w:p>
    <w:p w14:paraId="31083DB9" w14:textId="77777777" w:rsidR="00FC248A" w:rsidRDefault="00FC248A" w:rsidP="00FC248A">
      <w:proofErr w:type="spellStart"/>
      <w:r>
        <w:t>something</w:t>
      </w:r>
      <w:proofErr w:type="spellEnd"/>
    </w:p>
    <w:p w14:paraId="5EDD6233" w14:textId="4D61A4B4" w:rsidR="00FC248A" w:rsidRDefault="00FC248A" w:rsidP="00FC248A">
      <w:pPr>
        <w:pStyle w:val="berschrift2"/>
      </w:pPr>
      <w:bookmarkStart w:id="41" w:name="_Toc65339206"/>
      <w:proofErr w:type="spellStart"/>
      <w:r>
        <w:t>P</w:t>
      </w:r>
      <w:bookmarkStart w:id="42" w:name="_CTVC00196a3b4f6f0034991ba93347558585c02"/>
      <w:r>
        <w:t>erspective</w:t>
      </w:r>
      <w:bookmarkEnd w:id="42"/>
      <w:bookmarkEnd w:id="41"/>
      <w:proofErr w:type="spellEnd"/>
    </w:p>
    <w:p w14:paraId="1F28D77A" w14:textId="77777777" w:rsidR="00FC248A" w:rsidRDefault="00FC248A" w:rsidP="00FC248A">
      <w:proofErr w:type="spellStart"/>
      <w:r>
        <w:t>something</w:t>
      </w:r>
      <w:proofErr w:type="spellEnd"/>
    </w:p>
    <w:p w14:paraId="35F86F19" w14:textId="77777777" w:rsidR="00FC248A" w:rsidRPr="00FC248A" w:rsidRDefault="00FC248A" w:rsidP="00FC248A"/>
    <w:p w14:paraId="438F2697" w14:textId="689865E2" w:rsidR="00FC248A" w:rsidRDefault="00FC248A" w:rsidP="003B7C16"/>
    <w:p w14:paraId="39897F92" w14:textId="77777777" w:rsidR="00FC248A" w:rsidRPr="003B7C16" w:rsidRDefault="00FC248A" w:rsidP="003B7C16"/>
    <w:sectPr w:rsidR="00FC248A" w:rsidRPr="003B7C16" w:rsidSect="00934455">
      <w:pgSz w:w="11906" w:h="16838"/>
      <w:pgMar w:top="1417" w:right="1417" w:bottom="1134" w:left="1417" w:header="708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3A982" w14:textId="77777777" w:rsidR="00641297" w:rsidRDefault="00641297" w:rsidP="009C24B2">
      <w:pPr>
        <w:spacing w:after="0" w:line="240" w:lineRule="auto"/>
      </w:pPr>
      <w:r>
        <w:separator/>
      </w:r>
    </w:p>
  </w:endnote>
  <w:endnote w:type="continuationSeparator" w:id="0">
    <w:p w14:paraId="1A7F08BD" w14:textId="77777777" w:rsidR="00641297" w:rsidRDefault="00641297" w:rsidP="009C2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F7172" w14:textId="77777777" w:rsidR="008544D4" w:rsidRDefault="008544D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07077D" w:rsidRPr="0094499F" w14:paraId="37582F0A" w14:textId="77777777" w:rsidTr="009022BA">
      <w:tc>
        <w:tcPr>
          <w:tcW w:w="3070" w:type="dxa"/>
        </w:tcPr>
        <w:p w14:paraId="3AF3F4E4" w14:textId="77777777" w:rsidR="0007077D" w:rsidRPr="0094499F" w:rsidRDefault="0007077D">
          <w:pPr>
            <w:pStyle w:val="Fuzeile"/>
            <w:rPr>
              <w:sz w:val="6"/>
            </w:rPr>
          </w:pPr>
        </w:p>
        <w:p w14:paraId="3C06B28F" w14:textId="77777777" w:rsidR="0007077D" w:rsidRPr="0094499F" w:rsidRDefault="0007077D">
          <w:pPr>
            <w:pStyle w:val="Fuzeile"/>
            <w:rPr>
              <w:sz w:val="6"/>
            </w:rPr>
          </w:pPr>
        </w:p>
        <w:p w14:paraId="67FCE8B8" w14:textId="77777777" w:rsidR="0007077D" w:rsidRPr="0094499F" w:rsidRDefault="0007077D">
          <w:pPr>
            <w:pStyle w:val="Fuzeile"/>
            <w:rPr>
              <w:sz w:val="6"/>
            </w:rPr>
          </w:pPr>
        </w:p>
      </w:tc>
      <w:tc>
        <w:tcPr>
          <w:tcW w:w="3071" w:type="dxa"/>
        </w:tcPr>
        <w:p w14:paraId="6C78D3B3" w14:textId="77777777" w:rsidR="0007077D" w:rsidRDefault="0007077D" w:rsidP="00934455">
          <w:pPr>
            <w:pStyle w:val="Fuzeile"/>
            <w:jc w:val="center"/>
            <w:rPr>
              <w:rFonts w:ascii="Times New Roman" w:hAnsi="Times New Roman" w:cs="Times New Roman"/>
              <w:sz w:val="24"/>
            </w:rPr>
          </w:pPr>
        </w:p>
        <w:p w14:paraId="725E79B4" w14:textId="77777777" w:rsidR="0007077D" w:rsidRPr="00934455" w:rsidRDefault="0007077D" w:rsidP="00934455">
          <w:pPr>
            <w:pStyle w:val="Fuzeile"/>
            <w:jc w:val="center"/>
            <w:rPr>
              <w:rFonts w:ascii="Times New Roman" w:hAnsi="Times New Roman" w:cs="Times New Roman"/>
              <w:sz w:val="24"/>
            </w:rPr>
          </w:pPr>
        </w:p>
      </w:tc>
      <w:tc>
        <w:tcPr>
          <w:tcW w:w="3071" w:type="dxa"/>
        </w:tcPr>
        <w:p w14:paraId="2D6FDC03" w14:textId="77777777" w:rsidR="0007077D" w:rsidRPr="0094499F" w:rsidRDefault="0007077D">
          <w:pPr>
            <w:pStyle w:val="Fuzeile"/>
            <w:rPr>
              <w:sz w:val="6"/>
            </w:rPr>
          </w:pPr>
        </w:p>
      </w:tc>
    </w:tr>
  </w:tbl>
  <w:p w14:paraId="4D116534" w14:textId="77777777" w:rsidR="0007077D" w:rsidRDefault="0007077D">
    <w:pPr>
      <w:pStyle w:val="Fuzeile"/>
      <w:rPr>
        <w:sz w:val="6"/>
      </w:rPr>
    </w:pPr>
  </w:p>
  <w:p w14:paraId="2F645C2D" w14:textId="77777777" w:rsidR="0007077D" w:rsidRDefault="0007077D">
    <w:pPr>
      <w:pStyle w:val="Fuzeile"/>
      <w:rPr>
        <w:sz w:val="6"/>
      </w:rPr>
    </w:pPr>
  </w:p>
  <w:p w14:paraId="3830ED7C" w14:textId="77777777" w:rsidR="0007077D" w:rsidRDefault="0007077D">
    <w:pPr>
      <w:pStyle w:val="Fuzeile"/>
      <w:rPr>
        <w:sz w:val="6"/>
      </w:rPr>
    </w:pPr>
  </w:p>
  <w:p w14:paraId="48137E4B" w14:textId="77777777" w:rsidR="0007077D" w:rsidRDefault="0007077D">
    <w:pPr>
      <w:pStyle w:val="Fuzeile"/>
      <w:rPr>
        <w:sz w:val="6"/>
      </w:rPr>
    </w:pPr>
  </w:p>
  <w:p w14:paraId="2EE0F1B1" w14:textId="77777777" w:rsidR="0007077D" w:rsidRDefault="0007077D">
    <w:pPr>
      <w:pStyle w:val="Fuzeile"/>
      <w:rPr>
        <w:sz w:val="6"/>
      </w:rPr>
    </w:pPr>
  </w:p>
  <w:p w14:paraId="06A4E31A" w14:textId="77777777" w:rsidR="0007077D" w:rsidRDefault="0007077D">
    <w:pPr>
      <w:pStyle w:val="Fuzeile"/>
      <w:rPr>
        <w:sz w:val="6"/>
      </w:rPr>
    </w:pPr>
  </w:p>
  <w:p w14:paraId="7EA92113" w14:textId="77777777" w:rsidR="0007077D" w:rsidRPr="0094499F" w:rsidRDefault="0007077D">
    <w:pPr>
      <w:pStyle w:val="Fuzeile"/>
      <w:rPr>
        <w:sz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953C2" w14:textId="77777777" w:rsidR="0007077D" w:rsidRDefault="006077E0">
    <w:pPr>
      <w:pStyle w:val="Fuzeile"/>
    </w:pPr>
    <w:r>
      <w:rPr>
        <w:noProof/>
        <w:lang w:eastAsia="de-DE"/>
      </w:rPr>
      <w:pict w14:anchorId="016A6A2F">
        <v:rect id="_x0000_s2055" style="position:absolute;margin-left:-71.2pt;margin-top:-43.95pt;width:600.95pt;height:57pt;z-index:251662336" fillcolor="#f2f2f2 [3052]" stroked="f"/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9D2497" w:rsidRPr="0094499F" w14:paraId="5B2D4109" w14:textId="77777777" w:rsidTr="009022BA">
      <w:tc>
        <w:tcPr>
          <w:tcW w:w="3070" w:type="dxa"/>
        </w:tcPr>
        <w:p w14:paraId="0FC896F0" w14:textId="77777777" w:rsidR="009D2497" w:rsidRPr="0094499F" w:rsidRDefault="009D2497">
          <w:pPr>
            <w:pStyle w:val="Fuzeile"/>
            <w:rPr>
              <w:sz w:val="6"/>
            </w:rPr>
          </w:pPr>
        </w:p>
        <w:p w14:paraId="1D5325BE" w14:textId="77777777" w:rsidR="009D2497" w:rsidRPr="0094499F" w:rsidRDefault="009D2497">
          <w:pPr>
            <w:pStyle w:val="Fuzeile"/>
            <w:rPr>
              <w:sz w:val="6"/>
            </w:rPr>
          </w:pPr>
        </w:p>
        <w:p w14:paraId="19DBB87A" w14:textId="77777777" w:rsidR="009D2497" w:rsidRPr="0094499F" w:rsidRDefault="009D2497">
          <w:pPr>
            <w:pStyle w:val="Fuzeile"/>
            <w:rPr>
              <w:sz w:val="6"/>
            </w:rPr>
          </w:pPr>
        </w:p>
      </w:tc>
      <w:tc>
        <w:tcPr>
          <w:tcW w:w="3071" w:type="dxa"/>
        </w:tcPr>
        <w:p w14:paraId="1D40DA9E" w14:textId="77777777" w:rsidR="009D2497" w:rsidRDefault="009D2497" w:rsidP="00934455">
          <w:pPr>
            <w:pStyle w:val="Fuzeile"/>
            <w:jc w:val="center"/>
            <w:rPr>
              <w:sz w:val="24"/>
            </w:rPr>
          </w:pPr>
        </w:p>
        <w:p w14:paraId="5C0F9F03" w14:textId="77777777" w:rsidR="009D2497" w:rsidRPr="006A5A7E" w:rsidRDefault="00BF2703" w:rsidP="00934455">
          <w:pPr>
            <w:pStyle w:val="Fuzeile"/>
            <w:jc w:val="center"/>
            <w:rPr>
              <w:rFonts w:ascii="Times New Roman" w:hAnsi="Times New Roman" w:cs="Times New Roman"/>
              <w:sz w:val="24"/>
            </w:rPr>
          </w:pPr>
          <w:r w:rsidRPr="00DE0765">
            <w:rPr>
              <w:rFonts w:ascii="Times New Roman" w:hAnsi="Times New Roman" w:cs="Times New Roman"/>
            </w:rPr>
            <w:fldChar w:fldCharType="begin"/>
          </w:r>
          <w:r w:rsidR="00DE0765" w:rsidRPr="00DE0765">
            <w:rPr>
              <w:rFonts w:ascii="Times New Roman" w:hAnsi="Times New Roman" w:cs="Times New Roman"/>
            </w:rPr>
            <w:instrText xml:space="preserve"> PAGE   \* MERGEFORMAT </w:instrText>
          </w:r>
          <w:r w:rsidRPr="00DE0765">
            <w:rPr>
              <w:rFonts w:ascii="Times New Roman" w:hAnsi="Times New Roman" w:cs="Times New Roman"/>
            </w:rPr>
            <w:fldChar w:fldCharType="separate"/>
          </w:r>
          <w:r w:rsidR="00C77BB0">
            <w:rPr>
              <w:rFonts w:ascii="Times New Roman" w:hAnsi="Times New Roman" w:cs="Times New Roman"/>
              <w:noProof/>
            </w:rPr>
            <w:t>IV</w:t>
          </w:r>
          <w:r w:rsidRPr="00DE0765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3071" w:type="dxa"/>
        </w:tcPr>
        <w:p w14:paraId="5E541818" w14:textId="77777777" w:rsidR="009D2497" w:rsidRPr="0094499F" w:rsidRDefault="009D2497">
          <w:pPr>
            <w:pStyle w:val="Fuzeile"/>
            <w:rPr>
              <w:sz w:val="6"/>
            </w:rPr>
          </w:pPr>
        </w:p>
      </w:tc>
    </w:tr>
  </w:tbl>
  <w:p w14:paraId="7224DAD2" w14:textId="77777777" w:rsidR="009D2497" w:rsidRDefault="009D2497">
    <w:pPr>
      <w:pStyle w:val="Fuzeile"/>
      <w:rPr>
        <w:sz w:val="6"/>
      </w:rPr>
    </w:pPr>
  </w:p>
  <w:p w14:paraId="0AEBA15B" w14:textId="77777777" w:rsidR="009D2497" w:rsidRDefault="009D2497">
    <w:pPr>
      <w:pStyle w:val="Fuzeile"/>
      <w:rPr>
        <w:sz w:val="6"/>
      </w:rPr>
    </w:pPr>
  </w:p>
  <w:p w14:paraId="0C99C54D" w14:textId="77777777" w:rsidR="009D2497" w:rsidRDefault="009D2497">
    <w:pPr>
      <w:pStyle w:val="Fuzeile"/>
      <w:rPr>
        <w:sz w:val="6"/>
      </w:rPr>
    </w:pPr>
  </w:p>
  <w:p w14:paraId="0232D904" w14:textId="77777777" w:rsidR="009D2497" w:rsidRDefault="009D2497">
    <w:pPr>
      <w:pStyle w:val="Fuzeile"/>
      <w:rPr>
        <w:sz w:val="6"/>
      </w:rPr>
    </w:pPr>
  </w:p>
  <w:p w14:paraId="73BC3136" w14:textId="77777777" w:rsidR="009D2497" w:rsidRDefault="009D2497">
    <w:pPr>
      <w:pStyle w:val="Fuzeile"/>
      <w:rPr>
        <w:sz w:val="6"/>
      </w:rPr>
    </w:pPr>
  </w:p>
  <w:p w14:paraId="15B8DEC1" w14:textId="77777777" w:rsidR="009D2497" w:rsidRDefault="009D2497">
    <w:pPr>
      <w:pStyle w:val="Fuzeile"/>
      <w:rPr>
        <w:sz w:val="6"/>
      </w:rPr>
    </w:pPr>
  </w:p>
  <w:p w14:paraId="70465F83" w14:textId="77777777" w:rsidR="009D2497" w:rsidRPr="0094499F" w:rsidRDefault="009D2497">
    <w:pPr>
      <w:pStyle w:val="Fuzeile"/>
      <w:rPr>
        <w:sz w:val="6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07077D" w:rsidRPr="0094499F" w14:paraId="0CA933C1" w14:textId="77777777" w:rsidTr="009022BA">
      <w:tc>
        <w:tcPr>
          <w:tcW w:w="3070" w:type="dxa"/>
        </w:tcPr>
        <w:p w14:paraId="7E8F53E5" w14:textId="77777777" w:rsidR="0007077D" w:rsidRPr="0094499F" w:rsidRDefault="0007077D">
          <w:pPr>
            <w:pStyle w:val="Fuzeile"/>
            <w:rPr>
              <w:sz w:val="6"/>
            </w:rPr>
          </w:pPr>
        </w:p>
        <w:p w14:paraId="5B9276E5" w14:textId="77777777" w:rsidR="0007077D" w:rsidRPr="0094499F" w:rsidRDefault="0007077D">
          <w:pPr>
            <w:pStyle w:val="Fuzeile"/>
            <w:rPr>
              <w:sz w:val="6"/>
            </w:rPr>
          </w:pPr>
        </w:p>
        <w:p w14:paraId="1CE80F07" w14:textId="77777777" w:rsidR="0007077D" w:rsidRPr="0094499F" w:rsidRDefault="0007077D">
          <w:pPr>
            <w:pStyle w:val="Fuzeile"/>
            <w:rPr>
              <w:sz w:val="6"/>
            </w:rPr>
          </w:pPr>
        </w:p>
      </w:tc>
      <w:tc>
        <w:tcPr>
          <w:tcW w:w="3071" w:type="dxa"/>
        </w:tcPr>
        <w:p w14:paraId="0D953F3C" w14:textId="77777777" w:rsidR="0007077D" w:rsidRDefault="0007077D" w:rsidP="00934455">
          <w:pPr>
            <w:pStyle w:val="Fuzeile"/>
            <w:jc w:val="center"/>
            <w:rPr>
              <w:sz w:val="24"/>
            </w:rPr>
          </w:pPr>
        </w:p>
        <w:p w14:paraId="31A7A369" w14:textId="77777777" w:rsidR="0007077D" w:rsidRPr="006A5A7E" w:rsidRDefault="00BF2703" w:rsidP="00934455">
          <w:pPr>
            <w:pStyle w:val="Fuzeile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 w:rsidR="0007077D">
            <w:rPr>
              <w:rFonts w:ascii="Times New Roman" w:hAnsi="Times New Roman" w:cs="Times New Roman"/>
            </w:rPr>
            <w:instrText xml:space="preserve"> PAGE  \* Arabic  \* MERGEFORMAT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="00C77BB0">
            <w:rPr>
              <w:rFonts w:ascii="Times New Roman" w:hAnsi="Times New Roman" w:cs="Times New Roman"/>
              <w:noProof/>
            </w:rPr>
            <w:t>8</w:t>
          </w:r>
          <w:r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3071" w:type="dxa"/>
        </w:tcPr>
        <w:p w14:paraId="0734B8FB" w14:textId="77777777" w:rsidR="0007077D" w:rsidRPr="0094499F" w:rsidRDefault="0007077D">
          <w:pPr>
            <w:pStyle w:val="Fuzeile"/>
            <w:rPr>
              <w:sz w:val="6"/>
            </w:rPr>
          </w:pPr>
        </w:p>
      </w:tc>
    </w:tr>
  </w:tbl>
  <w:p w14:paraId="523319ED" w14:textId="77777777" w:rsidR="0007077D" w:rsidRDefault="0007077D">
    <w:pPr>
      <w:pStyle w:val="Fuzeile"/>
      <w:rPr>
        <w:sz w:val="6"/>
      </w:rPr>
    </w:pPr>
  </w:p>
  <w:p w14:paraId="0D767663" w14:textId="77777777" w:rsidR="0007077D" w:rsidRDefault="0007077D">
    <w:pPr>
      <w:pStyle w:val="Fuzeile"/>
      <w:rPr>
        <w:sz w:val="6"/>
      </w:rPr>
    </w:pPr>
  </w:p>
  <w:p w14:paraId="14A86CEA" w14:textId="77777777" w:rsidR="0007077D" w:rsidRDefault="0007077D">
    <w:pPr>
      <w:pStyle w:val="Fuzeile"/>
      <w:rPr>
        <w:sz w:val="6"/>
      </w:rPr>
    </w:pPr>
  </w:p>
  <w:p w14:paraId="1C670249" w14:textId="77777777" w:rsidR="0007077D" w:rsidRDefault="0007077D">
    <w:pPr>
      <w:pStyle w:val="Fuzeile"/>
      <w:rPr>
        <w:sz w:val="6"/>
      </w:rPr>
    </w:pPr>
  </w:p>
  <w:p w14:paraId="36CF639E" w14:textId="77777777" w:rsidR="0007077D" w:rsidRDefault="0007077D">
    <w:pPr>
      <w:pStyle w:val="Fuzeile"/>
      <w:rPr>
        <w:sz w:val="6"/>
      </w:rPr>
    </w:pPr>
  </w:p>
  <w:p w14:paraId="4D2D679C" w14:textId="77777777" w:rsidR="0007077D" w:rsidRDefault="0007077D">
    <w:pPr>
      <w:pStyle w:val="Fuzeile"/>
      <w:rPr>
        <w:sz w:val="6"/>
      </w:rPr>
    </w:pPr>
  </w:p>
  <w:p w14:paraId="61ECA2E3" w14:textId="77777777" w:rsidR="0007077D" w:rsidRPr="0094499F" w:rsidRDefault="0007077D">
    <w:pPr>
      <w:pStyle w:val="Fuzeile"/>
      <w:rPr>
        <w:sz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26EAE" w14:textId="77777777" w:rsidR="00641297" w:rsidRDefault="00641297" w:rsidP="009C24B2">
      <w:pPr>
        <w:spacing w:after="0" w:line="240" w:lineRule="auto"/>
      </w:pPr>
      <w:r>
        <w:separator/>
      </w:r>
    </w:p>
  </w:footnote>
  <w:footnote w:type="continuationSeparator" w:id="0">
    <w:p w14:paraId="6797EB8F" w14:textId="77777777" w:rsidR="00641297" w:rsidRDefault="00641297" w:rsidP="009C2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86116" w14:textId="77777777" w:rsidR="0007077D" w:rsidRDefault="0007077D">
    <w:pPr>
      <w:pStyle w:val="Kopfzeile"/>
    </w:pPr>
    <w:r>
      <w:rPr>
        <w:noProof/>
        <w:lang w:eastAsia="de-DE"/>
      </w:rPr>
      <w:drawing>
        <wp:inline distT="0" distB="0" distL="0" distR="0" wp14:anchorId="3CA4D810" wp14:editId="1B01B1BC">
          <wp:extent cx="2619375" cy="1638300"/>
          <wp:effectExtent l="19050" t="0" r="9525" b="0"/>
          <wp:docPr id="1" name="Bild 1" descr="\\odin\forschung\projekte\WiRPro\Organisatorisches\Vorlagen\Logo\wir_pro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odin\forschung\projekte\WiRPro\Organisatorisches\Vorlagen\Logo\wir_pro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9375" cy="1638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9219" w:type="dxa"/>
      <w:jc w:val="center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auto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3073"/>
      <w:gridCol w:w="3073"/>
      <w:gridCol w:w="3073"/>
    </w:tblGrid>
    <w:tr w:rsidR="0007077D" w14:paraId="0FD93521" w14:textId="77777777" w:rsidTr="0094499F">
      <w:trPr>
        <w:jc w:val="center"/>
      </w:trPr>
      <w:tc>
        <w:tcPr>
          <w:tcW w:w="3073" w:type="dxa"/>
        </w:tcPr>
        <w:p w14:paraId="62C51298" w14:textId="77777777" w:rsidR="0007077D" w:rsidRDefault="0007077D" w:rsidP="0094499F">
          <w:pPr>
            <w:pStyle w:val="Kopfzeile"/>
          </w:pPr>
          <w:r>
            <w:br/>
          </w:r>
        </w:p>
        <w:p w14:paraId="3D674C67" w14:textId="77777777" w:rsidR="0007077D" w:rsidRPr="0094499F" w:rsidRDefault="0007077D" w:rsidP="0094499F">
          <w:pPr>
            <w:pStyle w:val="Kopfzeile"/>
            <w:rPr>
              <w:sz w:val="6"/>
            </w:rPr>
          </w:pPr>
        </w:p>
      </w:tc>
      <w:tc>
        <w:tcPr>
          <w:tcW w:w="3073" w:type="dxa"/>
        </w:tcPr>
        <w:p w14:paraId="3EEAD692" w14:textId="77777777" w:rsidR="0007077D" w:rsidRDefault="0007077D" w:rsidP="0094499F">
          <w:pPr>
            <w:pStyle w:val="Kopfzeile"/>
            <w:jc w:val="center"/>
          </w:pPr>
        </w:p>
      </w:tc>
      <w:tc>
        <w:tcPr>
          <w:tcW w:w="3073" w:type="dxa"/>
        </w:tcPr>
        <w:p w14:paraId="52367FFF" w14:textId="77777777" w:rsidR="0007077D" w:rsidRDefault="008E6938" w:rsidP="0094499F">
          <w:pPr>
            <w:pStyle w:val="Kopfzeile"/>
            <w:jc w:val="center"/>
          </w:pPr>
          <w:r w:rsidRPr="008E6938">
            <w:rPr>
              <w:noProof/>
              <w:lang w:eastAsia="de-DE"/>
            </w:rPr>
            <w:drawing>
              <wp:inline distT="0" distB="0" distL="0" distR="0" wp14:anchorId="2B0C3D8F" wp14:editId="0FA25CA3">
                <wp:extent cx="1409700" cy="342900"/>
                <wp:effectExtent l="19050" t="0" r="0" b="0"/>
                <wp:docPr id="25" name="Bild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grayscl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023" cy="3446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</w:tr>
  </w:tbl>
  <w:p w14:paraId="1AD7DE26" w14:textId="77777777" w:rsidR="0007077D" w:rsidRDefault="0007077D" w:rsidP="008E693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40235" w14:textId="77777777" w:rsidR="0007077D" w:rsidRDefault="008E6938" w:rsidP="000C1B4D">
    <w:pPr>
      <w:pStyle w:val="Kopfzeile"/>
      <w:jc w:val="right"/>
    </w:pPr>
    <w:r w:rsidRPr="008E6938">
      <w:rPr>
        <w:noProof/>
        <w:lang w:eastAsia="de-DE"/>
      </w:rPr>
      <w:drawing>
        <wp:inline distT="0" distB="0" distL="0" distR="0" wp14:anchorId="62C889D7" wp14:editId="425CF8E3">
          <wp:extent cx="1962150" cy="638175"/>
          <wp:effectExtent l="19050" t="0" r="0" b="0"/>
          <wp:docPr id="19" name="Bild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  <w:r>
      <w:t xml:space="preserve">                                            </w:t>
    </w:r>
    <w:r w:rsidRPr="008E6938">
      <w:rPr>
        <w:noProof/>
        <w:lang w:eastAsia="de-DE"/>
      </w:rPr>
      <w:drawing>
        <wp:inline distT="0" distB="0" distL="0" distR="0" wp14:anchorId="03C4F901" wp14:editId="36915B5A">
          <wp:extent cx="1843312" cy="552450"/>
          <wp:effectExtent l="19050" t="0" r="4538" b="0"/>
          <wp:docPr id="20" name="Bild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2884" cy="55531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  <w:r>
      <w:ptab w:relativeTo="margin" w:alignment="left" w:leader="none"/>
    </w:r>
    <w:r>
      <w:t xml:space="preserve">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9219" w:type="dxa"/>
      <w:jc w:val="center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auto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886"/>
      <w:gridCol w:w="260"/>
      <w:gridCol w:w="3073"/>
    </w:tblGrid>
    <w:tr w:rsidR="0007077D" w:rsidRPr="00D77308" w14:paraId="1B835AD7" w14:textId="77777777" w:rsidTr="00AD7106">
      <w:trPr>
        <w:trHeight w:val="693"/>
        <w:jc w:val="center"/>
      </w:trPr>
      <w:tc>
        <w:tcPr>
          <w:tcW w:w="5886" w:type="dxa"/>
        </w:tcPr>
        <w:p w14:paraId="5D121108" w14:textId="77777777" w:rsidR="0007077D" w:rsidRPr="00D77308" w:rsidRDefault="0007077D" w:rsidP="0094499F">
          <w:pPr>
            <w:pStyle w:val="Kopfzeile"/>
            <w:rPr>
              <w:rFonts w:cs="Arial"/>
            </w:rPr>
          </w:pPr>
          <w:r w:rsidRPr="00D77308">
            <w:rPr>
              <w:rFonts w:cs="Arial"/>
            </w:rPr>
            <w:br/>
          </w:r>
        </w:p>
        <w:p w14:paraId="19244211" w14:textId="77777777" w:rsidR="0007077D" w:rsidRPr="00D77308" w:rsidRDefault="0007077D" w:rsidP="0094499F">
          <w:pPr>
            <w:pStyle w:val="Kopfzeile"/>
            <w:rPr>
              <w:rFonts w:cs="Arial"/>
              <w:sz w:val="6"/>
            </w:rPr>
          </w:pPr>
        </w:p>
      </w:tc>
      <w:tc>
        <w:tcPr>
          <w:tcW w:w="260" w:type="dxa"/>
        </w:tcPr>
        <w:p w14:paraId="1F0737B5" w14:textId="77777777" w:rsidR="0007077D" w:rsidRPr="00D77308" w:rsidRDefault="0007077D" w:rsidP="0094499F">
          <w:pPr>
            <w:pStyle w:val="Kopfzeile"/>
            <w:jc w:val="center"/>
            <w:rPr>
              <w:rFonts w:cs="Arial"/>
            </w:rPr>
          </w:pPr>
        </w:p>
      </w:tc>
      <w:tc>
        <w:tcPr>
          <w:tcW w:w="3073" w:type="dxa"/>
        </w:tcPr>
        <w:p w14:paraId="72F0D0B3" w14:textId="77777777" w:rsidR="0007077D" w:rsidRPr="00D77308" w:rsidRDefault="008E6938" w:rsidP="0094499F">
          <w:pPr>
            <w:pStyle w:val="Kopfzeile"/>
            <w:jc w:val="center"/>
            <w:rPr>
              <w:rFonts w:cs="Arial"/>
            </w:rPr>
          </w:pPr>
          <w:r w:rsidRPr="008E6938">
            <w:rPr>
              <w:rFonts w:cs="Arial"/>
              <w:noProof/>
              <w:lang w:eastAsia="de-DE"/>
            </w:rPr>
            <w:drawing>
              <wp:inline distT="0" distB="0" distL="0" distR="0" wp14:anchorId="6A78426C" wp14:editId="22990FAA">
                <wp:extent cx="1409700" cy="342900"/>
                <wp:effectExtent l="19050" t="0" r="0" b="0"/>
                <wp:docPr id="26" name="Bild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grayscl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023" cy="3446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</w:tr>
  </w:tbl>
  <w:p w14:paraId="1940AEAB" w14:textId="77777777" w:rsidR="0007077D" w:rsidRPr="00D77308" w:rsidRDefault="0007077D" w:rsidP="009C24B2">
    <w:pPr>
      <w:pStyle w:val="Kopfzeile"/>
      <w:jc w:val="right"/>
      <w:rPr>
        <w:rFonts w:cs="Arial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9219" w:type="dxa"/>
      <w:jc w:val="center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auto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886"/>
      <w:gridCol w:w="260"/>
      <w:gridCol w:w="3073"/>
    </w:tblGrid>
    <w:tr w:rsidR="0007077D" w:rsidRPr="00D77308" w14:paraId="10B93970" w14:textId="77777777" w:rsidTr="00AD7106">
      <w:trPr>
        <w:trHeight w:val="699"/>
        <w:jc w:val="center"/>
      </w:trPr>
      <w:tc>
        <w:tcPr>
          <w:tcW w:w="5886" w:type="dxa"/>
        </w:tcPr>
        <w:p w14:paraId="4835C99A" w14:textId="658A7CF2" w:rsidR="0007077D" w:rsidRPr="00D77308" w:rsidRDefault="0007077D" w:rsidP="0094499F">
          <w:pPr>
            <w:pStyle w:val="Kopfzeile"/>
            <w:rPr>
              <w:rFonts w:cs="Arial"/>
            </w:rPr>
          </w:pPr>
          <w:r w:rsidRPr="00D77308">
            <w:rPr>
              <w:rFonts w:cs="Arial"/>
            </w:rPr>
            <w:br/>
          </w:r>
          <w:r w:rsidR="006077E0">
            <w:fldChar w:fldCharType="begin"/>
          </w:r>
          <w:r w:rsidR="006077E0">
            <w:instrText xml:space="preserve"> STYLEREF  "Überschrift 1"  \* MERGEFORMAT </w:instrText>
          </w:r>
          <w:r w:rsidR="006077E0">
            <w:fldChar w:fldCharType="separate"/>
          </w:r>
          <w:r w:rsidR="006077E0">
            <w:rPr>
              <w:noProof/>
            </w:rPr>
            <w:t>Summary and perspective</w:t>
          </w:r>
          <w:r w:rsidR="006077E0">
            <w:rPr>
              <w:noProof/>
            </w:rPr>
            <w:fldChar w:fldCharType="end"/>
          </w:r>
        </w:p>
        <w:p w14:paraId="5283F5B5" w14:textId="77777777" w:rsidR="0007077D" w:rsidRPr="00D77308" w:rsidRDefault="0007077D" w:rsidP="0094499F">
          <w:pPr>
            <w:pStyle w:val="Kopfzeile"/>
            <w:rPr>
              <w:rFonts w:cs="Arial"/>
              <w:sz w:val="6"/>
            </w:rPr>
          </w:pPr>
        </w:p>
      </w:tc>
      <w:tc>
        <w:tcPr>
          <w:tcW w:w="260" w:type="dxa"/>
        </w:tcPr>
        <w:p w14:paraId="2B75F5A6" w14:textId="77777777" w:rsidR="0007077D" w:rsidRPr="00D77308" w:rsidRDefault="0007077D" w:rsidP="0094499F">
          <w:pPr>
            <w:pStyle w:val="Kopfzeile"/>
            <w:jc w:val="center"/>
            <w:rPr>
              <w:rFonts w:cs="Arial"/>
            </w:rPr>
          </w:pPr>
        </w:p>
      </w:tc>
      <w:tc>
        <w:tcPr>
          <w:tcW w:w="3073" w:type="dxa"/>
        </w:tcPr>
        <w:p w14:paraId="675DB36D" w14:textId="77777777" w:rsidR="0007077D" w:rsidRPr="00D77308" w:rsidRDefault="008E6938" w:rsidP="0094499F">
          <w:pPr>
            <w:pStyle w:val="Kopfzeile"/>
            <w:jc w:val="center"/>
            <w:rPr>
              <w:rFonts w:cs="Arial"/>
            </w:rPr>
          </w:pPr>
          <w:r w:rsidRPr="008E6938">
            <w:rPr>
              <w:rFonts w:cs="Arial"/>
              <w:noProof/>
              <w:lang w:eastAsia="de-DE"/>
            </w:rPr>
            <w:drawing>
              <wp:inline distT="0" distB="0" distL="0" distR="0" wp14:anchorId="64FAB74F" wp14:editId="015747A4">
                <wp:extent cx="1409700" cy="342900"/>
                <wp:effectExtent l="19050" t="0" r="0" b="0"/>
                <wp:docPr id="27" name="Bild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grayscl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</w:tr>
  </w:tbl>
  <w:p w14:paraId="2CDD3330" w14:textId="77777777" w:rsidR="0007077D" w:rsidRPr="00D77308" w:rsidRDefault="0007077D" w:rsidP="009C24B2">
    <w:pPr>
      <w:pStyle w:val="Kopfzeile"/>
      <w:jc w:val="right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DF0EEB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2234E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6049B5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1C6A1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244C38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7C04B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A0D9D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83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3232D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96A12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647D2"/>
    <w:multiLevelType w:val="hybridMultilevel"/>
    <w:tmpl w:val="E3A4D052"/>
    <w:lvl w:ilvl="0" w:tplc="293672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0D7BAE"/>
    <w:multiLevelType w:val="hybridMultilevel"/>
    <w:tmpl w:val="574420B4"/>
    <w:lvl w:ilvl="0" w:tplc="5B3EB2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D155D6"/>
    <w:multiLevelType w:val="hybridMultilevel"/>
    <w:tmpl w:val="52D8BF4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9A77B3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E5A6011"/>
    <w:multiLevelType w:val="hybridMultilevel"/>
    <w:tmpl w:val="5E0ECD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121632"/>
    <w:multiLevelType w:val="hybridMultilevel"/>
    <w:tmpl w:val="7AAEE6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353F2D"/>
    <w:multiLevelType w:val="hybridMultilevel"/>
    <w:tmpl w:val="A0B01DCA"/>
    <w:lvl w:ilvl="0" w:tplc="4F0A8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7C78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F2E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9E3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6E4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223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6CF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427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14D3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8" w15:restartNumberingAfterBreak="0">
    <w:nsid w:val="537878A0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D5B2A31"/>
    <w:multiLevelType w:val="hybridMultilevel"/>
    <w:tmpl w:val="C02C0172"/>
    <w:lvl w:ilvl="0" w:tplc="C1906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6CD8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728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A6F5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EA6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605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220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5E3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E45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D914D30"/>
    <w:multiLevelType w:val="hybridMultilevel"/>
    <w:tmpl w:val="C3CE6FF8"/>
    <w:lvl w:ilvl="0" w:tplc="134EE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A0B3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9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468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340B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12F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0A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9A1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8CDB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E0128B5"/>
    <w:multiLevelType w:val="hybridMultilevel"/>
    <w:tmpl w:val="B50E4BA2"/>
    <w:lvl w:ilvl="0" w:tplc="1624DE9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2F253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87B130C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BBC4DB1"/>
    <w:multiLevelType w:val="hybridMultilevel"/>
    <w:tmpl w:val="9CA60958"/>
    <w:lvl w:ilvl="0" w:tplc="DCE253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2EBD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EB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2E3E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949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A8F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E2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EEF3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0C03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4E84C35"/>
    <w:multiLevelType w:val="hybridMultilevel"/>
    <w:tmpl w:val="AC2C97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C84056"/>
    <w:multiLevelType w:val="hybridMultilevel"/>
    <w:tmpl w:val="E0FCE438"/>
    <w:lvl w:ilvl="0" w:tplc="D5BC38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6"/>
  </w:num>
  <w:num w:numId="3">
    <w:abstractNumId w:val="10"/>
  </w:num>
  <w:num w:numId="4">
    <w:abstractNumId w:val="21"/>
    <w:lvlOverride w:ilvl="0">
      <w:startOverride w:val="1"/>
    </w:lvlOverride>
  </w:num>
  <w:num w:numId="5">
    <w:abstractNumId w:val="13"/>
  </w:num>
  <w:num w:numId="6">
    <w:abstractNumId w:val="18"/>
  </w:num>
  <w:num w:numId="7">
    <w:abstractNumId w:val="23"/>
  </w:num>
  <w:num w:numId="8">
    <w:abstractNumId w:val="22"/>
  </w:num>
  <w:num w:numId="9">
    <w:abstractNumId w:val="14"/>
  </w:num>
  <w:num w:numId="10">
    <w:abstractNumId w:val="25"/>
  </w:num>
  <w:num w:numId="11">
    <w:abstractNumId w:val="15"/>
  </w:num>
  <w:num w:numId="12">
    <w:abstractNumId w:val="24"/>
  </w:num>
  <w:num w:numId="13">
    <w:abstractNumId w:val="16"/>
  </w:num>
  <w:num w:numId="14">
    <w:abstractNumId w:val="20"/>
  </w:num>
  <w:num w:numId="15">
    <w:abstractNumId w:val="19"/>
  </w:num>
  <w:num w:numId="16">
    <w:abstractNumId w:val="17"/>
  </w:num>
  <w:num w:numId="17">
    <w:abstractNumId w:val="12"/>
  </w:num>
  <w:num w:numId="18">
    <w:abstractNumId w:val="11"/>
  </w:num>
  <w:num w:numId="19">
    <w:abstractNumId w:val="0"/>
  </w:num>
  <w:num w:numId="20">
    <w:abstractNumId w:val="1"/>
  </w:num>
  <w:num w:numId="21">
    <w:abstractNumId w:val="2"/>
  </w:num>
  <w:num w:numId="22">
    <w:abstractNumId w:val="3"/>
  </w:num>
  <w:num w:numId="23">
    <w:abstractNumId w:val="4"/>
  </w:num>
  <w:num w:numId="24">
    <w:abstractNumId w:val="5"/>
  </w:num>
  <w:num w:numId="25">
    <w:abstractNumId w:val="6"/>
  </w:num>
  <w:num w:numId="26">
    <w:abstractNumId w:val="7"/>
  </w:num>
  <w:num w:numId="27">
    <w:abstractNumId w:val="8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41297"/>
    <w:rsid w:val="00012751"/>
    <w:rsid w:val="000611D0"/>
    <w:rsid w:val="0007077D"/>
    <w:rsid w:val="00076F48"/>
    <w:rsid w:val="000C1B4D"/>
    <w:rsid w:val="000C7D76"/>
    <w:rsid w:val="000E3217"/>
    <w:rsid w:val="000F4C47"/>
    <w:rsid w:val="00126913"/>
    <w:rsid w:val="0013117C"/>
    <w:rsid w:val="001428F9"/>
    <w:rsid w:val="001522B5"/>
    <w:rsid w:val="00156834"/>
    <w:rsid w:val="00164601"/>
    <w:rsid w:val="001767E5"/>
    <w:rsid w:val="001A3990"/>
    <w:rsid w:val="001A4779"/>
    <w:rsid w:val="001D0103"/>
    <w:rsid w:val="0021356F"/>
    <w:rsid w:val="00252F8D"/>
    <w:rsid w:val="002549FA"/>
    <w:rsid w:val="00270282"/>
    <w:rsid w:val="00284C5B"/>
    <w:rsid w:val="002A5E77"/>
    <w:rsid w:val="002A6F5B"/>
    <w:rsid w:val="002A78B8"/>
    <w:rsid w:val="002C66BB"/>
    <w:rsid w:val="002F59E8"/>
    <w:rsid w:val="002F5F17"/>
    <w:rsid w:val="003178CD"/>
    <w:rsid w:val="00321441"/>
    <w:rsid w:val="00340C59"/>
    <w:rsid w:val="00343D45"/>
    <w:rsid w:val="00353636"/>
    <w:rsid w:val="0035505D"/>
    <w:rsid w:val="00381C3A"/>
    <w:rsid w:val="003A72D9"/>
    <w:rsid w:val="003B7C16"/>
    <w:rsid w:val="003C3774"/>
    <w:rsid w:val="003D7DBB"/>
    <w:rsid w:val="00416D95"/>
    <w:rsid w:val="0048534B"/>
    <w:rsid w:val="00496685"/>
    <w:rsid w:val="004C1BB3"/>
    <w:rsid w:val="004C3005"/>
    <w:rsid w:val="004C414E"/>
    <w:rsid w:val="004E4FA8"/>
    <w:rsid w:val="004F58E9"/>
    <w:rsid w:val="005018D6"/>
    <w:rsid w:val="00533DFA"/>
    <w:rsid w:val="005401AF"/>
    <w:rsid w:val="0054752D"/>
    <w:rsid w:val="005540A7"/>
    <w:rsid w:val="00585945"/>
    <w:rsid w:val="005B4D80"/>
    <w:rsid w:val="005E14C3"/>
    <w:rsid w:val="006077E0"/>
    <w:rsid w:val="00613059"/>
    <w:rsid w:val="006139D4"/>
    <w:rsid w:val="00626989"/>
    <w:rsid w:val="00641297"/>
    <w:rsid w:val="0066110C"/>
    <w:rsid w:val="00674B47"/>
    <w:rsid w:val="006A5A7E"/>
    <w:rsid w:val="006D1692"/>
    <w:rsid w:val="0071447C"/>
    <w:rsid w:val="00714F00"/>
    <w:rsid w:val="007335C9"/>
    <w:rsid w:val="007404AD"/>
    <w:rsid w:val="00742018"/>
    <w:rsid w:val="00751140"/>
    <w:rsid w:val="00757244"/>
    <w:rsid w:val="007C2A81"/>
    <w:rsid w:val="007D3DC0"/>
    <w:rsid w:val="007E4BB5"/>
    <w:rsid w:val="00816EBF"/>
    <w:rsid w:val="0082092F"/>
    <w:rsid w:val="0082717B"/>
    <w:rsid w:val="00842348"/>
    <w:rsid w:val="00852E79"/>
    <w:rsid w:val="008544D4"/>
    <w:rsid w:val="00883F89"/>
    <w:rsid w:val="008B11AD"/>
    <w:rsid w:val="008E6938"/>
    <w:rsid w:val="00901179"/>
    <w:rsid w:val="009022BA"/>
    <w:rsid w:val="00934455"/>
    <w:rsid w:val="0093573C"/>
    <w:rsid w:val="0094499F"/>
    <w:rsid w:val="009469E4"/>
    <w:rsid w:val="00963A9D"/>
    <w:rsid w:val="00966D01"/>
    <w:rsid w:val="009A3B00"/>
    <w:rsid w:val="009A636B"/>
    <w:rsid w:val="009C24B2"/>
    <w:rsid w:val="009D2497"/>
    <w:rsid w:val="009F1E82"/>
    <w:rsid w:val="00A10742"/>
    <w:rsid w:val="00A50BB8"/>
    <w:rsid w:val="00A5366C"/>
    <w:rsid w:val="00A63BD6"/>
    <w:rsid w:val="00AA3C9B"/>
    <w:rsid w:val="00AA4859"/>
    <w:rsid w:val="00AC5207"/>
    <w:rsid w:val="00AC55F3"/>
    <w:rsid w:val="00AC577A"/>
    <w:rsid w:val="00AD7106"/>
    <w:rsid w:val="00AF74E0"/>
    <w:rsid w:val="00B22F55"/>
    <w:rsid w:val="00B27933"/>
    <w:rsid w:val="00B442B4"/>
    <w:rsid w:val="00B61B6E"/>
    <w:rsid w:val="00B6447B"/>
    <w:rsid w:val="00B7009F"/>
    <w:rsid w:val="00B9093A"/>
    <w:rsid w:val="00B9765F"/>
    <w:rsid w:val="00BA3950"/>
    <w:rsid w:val="00BF2703"/>
    <w:rsid w:val="00C26A55"/>
    <w:rsid w:val="00C355C0"/>
    <w:rsid w:val="00C74D01"/>
    <w:rsid w:val="00C77BB0"/>
    <w:rsid w:val="00C77FEA"/>
    <w:rsid w:val="00CA374C"/>
    <w:rsid w:val="00CA4789"/>
    <w:rsid w:val="00D20B49"/>
    <w:rsid w:val="00D3669D"/>
    <w:rsid w:val="00D5577B"/>
    <w:rsid w:val="00D7489B"/>
    <w:rsid w:val="00D77308"/>
    <w:rsid w:val="00DA147F"/>
    <w:rsid w:val="00DB0CA6"/>
    <w:rsid w:val="00DE0765"/>
    <w:rsid w:val="00DE62A9"/>
    <w:rsid w:val="00DF3C79"/>
    <w:rsid w:val="00E06769"/>
    <w:rsid w:val="00E3769C"/>
    <w:rsid w:val="00E80675"/>
    <w:rsid w:val="00EB6862"/>
    <w:rsid w:val="00EC581E"/>
    <w:rsid w:val="00ED4B71"/>
    <w:rsid w:val="00ED7B80"/>
    <w:rsid w:val="00F7706F"/>
    <w:rsid w:val="00F83048"/>
    <w:rsid w:val="00FA50AF"/>
    <w:rsid w:val="00FC248A"/>
    <w:rsid w:val="00FE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4EED7576"/>
  <w15:docId w15:val="{6CF8CC80-64A9-4181-BD78-28FCB258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4C5B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544D4"/>
    <w:pPr>
      <w:keepNext/>
      <w:keepLines/>
      <w:pageBreakBefore/>
      <w:numPr>
        <w:numId w:val="8"/>
      </w:numPr>
      <w:spacing w:before="600" w:after="120" w:line="360" w:lineRule="auto"/>
      <w:ind w:left="431" w:hanging="431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8544D4"/>
    <w:pPr>
      <w:pageBreakBefore w:val="0"/>
      <w:numPr>
        <w:ilvl w:val="1"/>
      </w:numPr>
      <w:spacing w:before="440" w:after="240" w:line="276" w:lineRule="auto"/>
      <w:ind w:left="578" w:hanging="578"/>
      <w:outlineLvl w:val="1"/>
    </w:pPr>
    <w:rPr>
      <w:bCs w:val="0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34455"/>
    <w:pPr>
      <w:keepNext/>
      <w:keepLines/>
      <w:numPr>
        <w:ilvl w:val="2"/>
        <w:numId w:val="8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4C5B"/>
    <w:pPr>
      <w:keepNext/>
      <w:keepLines/>
      <w:numPr>
        <w:ilvl w:val="3"/>
        <w:numId w:val="8"/>
      </w:numPr>
      <w:spacing w:before="200" w:after="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35C9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35C9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35C9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35C9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35C9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C2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24B2"/>
  </w:style>
  <w:style w:type="paragraph" w:styleId="Fuzeile">
    <w:name w:val="footer"/>
    <w:basedOn w:val="Standard"/>
    <w:link w:val="FuzeileZchn"/>
    <w:uiPriority w:val="99"/>
    <w:unhideWhenUsed/>
    <w:rsid w:val="009C2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24B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2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24B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C24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544D4"/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6F48"/>
    <w:pPr>
      <w:outlineLvl w:val="9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544D4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34455"/>
    <w:rPr>
      <w:rFonts w:ascii="Arial" w:eastAsiaTheme="majorEastAsia" w:hAnsi="Arial" w:cstheme="majorBidi"/>
      <w:b/>
      <w:bCs/>
      <w:color w:val="000000" w:themeColor="text1"/>
    </w:rPr>
  </w:style>
  <w:style w:type="paragraph" w:styleId="Verzeichnis1">
    <w:name w:val="toc 1"/>
    <w:basedOn w:val="Standard"/>
    <w:next w:val="Standard"/>
    <w:autoRedefine/>
    <w:uiPriority w:val="39"/>
    <w:unhideWhenUsed/>
    <w:rsid w:val="00164601"/>
    <w:pPr>
      <w:tabs>
        <w:tab w:val="left" w:pos="440"/>
        <w:tab w:val="right" w:leader="dot" w:pos="9062"/>
      </w:tabs>
      <w:spacing w:after="100"/>
      <w:jc w:val="center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076F4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76F48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76F48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2F59E8"/>
    <w:rPr>
      <w:color w:val="808080"/>
    </w:rPr>
  </w:style>
  <w:style w:type="paragraph" w:styleId="Listenabsatz">
    <w:name w:val="List Paragraph"/>
    <w:basedOn w:val="Standard"/>
    <w:uiPriority w:val="34"/>
    <w:qFormat/>
    <w:rsid w:val="007335C9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4C5B"/>
    <w:rPr>
      <w:rFonts w:ascii="Arial" w:eastAsiaTheme="majorEastAsia" w:hAnsi="Arial" w:cstheme="majorBidi"/>
      <w:bCs/>
      <w:i/>
      <w:iCs/>
      <w:color w:val="000000" w:themeColor="tex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35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35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35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35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35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EC581E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C581E"/>
    <w:rPr>
      <w:rFonts w:ascii="Arial" w:eastAsiaTheme="majorEastAsia" w:hAnsi="Arial" w:cstheme="majorBidi"/>
      <w:color w:val="17365D" w:themeColor="text2" w:themeShade="BF"/>
      <w:spacing w:val="5"/>
      <w:kern w:val="28"/>
      <w:sz w:val="48"/>
      <w:szCs w:val="52"/>
    </w:rPr>
  </w:style>
  <w:style w:type="paragraph" w:styleId="KeinLeerraum">
    <w:name w:val="No Spacing"/>
    <w:uiPriority w:val="1"/>
    <w:qFormat/>
    <w:rsid w:val="00934455"/>
    <w:pPr>
      <w:spacing w:after="0" w:line="240" w:lineRule="auto"/>
    </w:pPr>
    <w:rPr>
      <w:rFonts w:ascii="Arial" w:hAnsi="Arial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C581E"/>
    <w:pPr>
      <w:jc w:val="center"/>
    </w:pPr>
    <w:rPr>
      <w:rFonts w:cs="Arial"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C581E"/>
    <w:rPr>
      <w:rFonts w:ascii="Arial" w:hAnsi="Arial" w:cs="Arial"/>
      <w:sz w:val="40"/>
    </w:rPr>
  </w:style>
  <w:style w:type="character" w:styleId="SchwacheHervorhebung">
    <w:name w:val="Subtle Emphasis"/>
    <w:basedOn w:val="Absatz-Standardschriftart"/>
    <w:uiPriority w:val="19"/>
    <w:qFormat/>
    <w:rsid w:val="00934455"/>
    <w:rPr>
      <w:rFonts w:ascii="Arial" w:hAnsi="Arial"/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934455"/>
    <w:rPr>
      <w:rFonts w:ascii="Arial" w:hAnsi="Arial"/>
      <w:b/>
      <w:bCs/>
      <w:i/>
      <w:i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934455"/>
    <w:rPr>
      <w:rFonts w:ascii="Arial" w:hAnsi="Arial"/>
      <w:i/>
      <w:iCs/>
    </w:rPr>
  </w:style>
  <w:style w:type="character" w:styleId="Fett">
    <w:name w:val="Strong"/>
    <w:basedOn w:val="Absatz-Standardschriftart"/>
    <w:uiPriority w:val="22"/>
    <w:qFormat/>
    <w:rsid w:val="00934455"/>
    <w:rPr>
      <w:rFonts w:ascii="Arial" w:hAnsi="Arial"/>
      <w:b/>
      <w:bCs/>
      <w:color w:val="000000" w:themeColor="text1"/>
    </w:rPr>
  </w:style>
  <w:style w:type="paragraph" w:styleId="Beschriftung">
    <w:name w:val="caption"/>
    <w:basedOn w:val="Standard"/>
    <w:next w:val="Standard"/>
    <w:uiPriority w:val="35"/>
    <w:unhideWhenUsed/>
    <w:qFormat/>
    <w:rsid w:val="007D3DC0"/>
    <w:pPr>
      <w:spacing w:line="240" w:lineRule="auto"/>
      <w:jc w:val="center"/>
    </w:pPr>
    <w:rPr>
      <w:b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613059"/>
    <w:pPr>
      <w:spacing w:after="0"/>
    </w:pPr>
  </w:style>
  <w:style w:type="character" w:styleId="HTMLZitat">
    <w:name w:val="HTML Cite"/>
    <w:basedOn w:val="Absatz-Standardschriftart"/>
    <w:uiPriority w:val="99"/>
    <w:semiHidden/>
    <w:unhideWhenUsed/>
    <w:rsid w:val="0071447C"/>
    <w:rPr>
      <w:i/>
      <w:iCs/>
    </w:rPr>
  </w:style>
  <w:style w:type="paragraph" w:customStyle="1" w:styleId="references">
    <w:name w:val="references"/>
    <w:rsid w:val="00BA3950"/>
    <w:pPr>
      <w:numPr>
        <w:numId w:val="16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20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20B49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5577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5577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5577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5577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5577B"/>
    <w:rPr>
      <w:rFonts w:ascii="Arial" w:hAnsi="Arial"/>
      <w:b/>
      <w:bCs/>
      <w:sz w:val="20"/>
      <w:szCs w:val="20"/>
    </w:rPr>
  </w:style>
  <w:style w:type="paragraph" w:styleId="Literaturverzeichnis">
    <w:name w:val="Bibliography"/>
    <w:basedOn w:val="Standard"/>
    <w:next w:val="Standard"/>
    <w:uiPriority w:val="37"/>
    <w:unhideWhenUsed/>
    <w:rsid w:val="005540A7"/>
  </w:style>
  <w:style w:type="table" w:customStyle="1" w:styleId="HelleSchattierung1">
    <w:name w:val="Helle Schattierung1"/>
    <w:basedOn w:val="NormaleTabelle"/>
    <w:uiPriority w:val="60"/>
    <w:rsid w:val="004F58E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9469E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Buchtitel">
    <w:name w:val="Book Title"/>
    <w:basedOn w:val="Absatz-Standardschriftart"/>
    <w:uiPriority w:val="33"/>
    <w:qFormat/>
    <w:rsid w:val="003B7C16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3B7C16"/>
    <w:rPr>
      <w:b/>
      <w:bCs/>
      <w:smallCaps/>
      <w:color w:val="4F81BD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3B7C16"/>
    <w:rPr>
      <w:smallCap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B7C1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B7C16"/>
    <w:rPr>
      <w:rFonts w:ascii="Arial" w:hAnsi="Arial"/>
      <w:i/>
      <w:iCs/>
      <w:color w:val="4F81BD" w:themeColor="accent1"/>
      <w:sz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3B7C1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B7C16"/>
    <w:rPr>
      <w:rFonts w:ascii="Arial" w:hAnsi="Arial"/>
      <w:i/>
      <w:iCs/>
      <w:color w:val="404040" w:themeColor="text1" w:themeTint="BF"/>
      <w:sz w:val="24"/>
    </w:rPr>
  </w:style>
  <w:style w:type="table" w:styleId="MittlereListe1-Akzent1">
    <w:name w:val="Medium List 1 Accent 1"/>
    <w:basedOn w:val="NormaleTabelle"/>
    <w:uiPriority w:val="65"/>
    <w:semiHidden/>
    <w:unhideWhenUsed/>
    <w:rsid w:val="003B7C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3B7C1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3B7C1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3B7C1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3B7C1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3B7C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3B7C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3B7C1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3B7C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3B7C1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3B7C1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3B7C1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3B7C1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3B7C1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3B7C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3B7C1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3B7C1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3B7C1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3B7C1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3B7C1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Variable">
    <w:name w:val="HTML Variable"/>
    <w:basedOn w:val="Absatz-Standardschriftart"/>
    <w:uiPriority w:val="99"/>
    <w:semiHidden/>
    <w:unhideWhenUsed/>
    <w:rsid w:val="003B7C16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3B7C16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3B7C16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B7C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B7C16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3B7C16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3B7C16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3B7C16"/>
    <w:rPr>
      <w:rFonts w:ascii="Consolas" w:hAnsi="Consolas"/>
      <w:sz w:val="20"/>
      <w:szCs w:val="20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3B7C16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3B7C16"/>
    <w:rPr>
      <w:rFonts w:ascii="Arial" w:hAnsi="Arial"/>
      <w:i/>
      <w:iCs/>
      <w:sz w:val="24"/>
    </w:rPr>
  </w:style>
  <w:style w:type="character" w:styleId="HTMLAkronym">
    <w:name w:val="HTML Acronym"/>
    <w:basedOn w:val="Absatz-Standardschriftart"/>
    <w:uiPriority w:val="99"/>
    <w:semiHidden/>
    <w:unhideWhenUsed/>
    <w:rsid w:val="003B7C16"/>
  </w:style>
  <w:style w:type="paragraph" w:styleId="StandardWeb">
    <w:name w:val="Normal (Web)"/>
    <w:basedOn w:val="Standard"/>
    <w:uiPriority w:val="99"/>
    <w:semiHidden/>
    <w:unhideWhenUsed/>
    <w:rsid w:val="003B7C16"/>
    <w:rPr>
      <w:rFonts w:ascii="Times New Roman" w:hAnsi="Times New Roman" w:cs="Times New Roman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3B7C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3B7C16"/>
    <w:rPr>
      <w:rFonts w:ascii="Consolas" w:hAnsi="Consolas"/>
      <w:sz w:val="21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3B7C16"/>
    <w:rPr>
      <w:color w:val="800080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3B7C1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3B7C16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3B7C16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3B7C16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3B7C16"/>
    <w:rPr>
      <w:rFonts w:ascii="Arial" w:hAnsi="Arial"/>
      <w:sz w:val="24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3B7C16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3B7C16"/>
    <w:rPr>
      <w:rFonts w:ascii="Arial" w:hAnsi="Arial"/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3B7C16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3B7C16"/>
    <w:rPr>
      <w:rFonts w:ascii="Arial" w:hAnsi="Arial"/>
      <w:sz w:val="24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3B7C16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3B7C16"/>
    <w:rPr>
      <w:rFonts w:ascii="Arial" w:hAnsi="Arial"/>
      <w:sz w:val="24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3B7C16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3B7C16"/>
    <w:rPr>
      <w:rFonts w:ascii="Arial" w:hAnsi="Arial"/>
      <w:sz w:val="24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3B7C16"/>
    <w:pPr>
      <w:spacing w:after="20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3B7C16"/>
    <w:rPr>
      <w:rFonts w:ascii="Arial" w:hAnsi="Arial"/>
      <w:sz w:val="24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3B7C16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3B7C16"/>
    <w:rPr>
      <w:rFonts w:ascii="Arial" w:hAnsi="Arial"/>
      <w:sz w:val="24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3B7C16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3B7C16"/>
    <w:rPr>
      <w:rFonts w:ascii="Arial" w:hAnsi="Arial"/>
      <w:sz w:val="24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3B7C16"/>
  </w:style>
  <w:style w:type="character" w:customStyle="1" w:styleId="DatumZchn">
    <w:name w:val="Datum Zchn"/>
    <w:basedOn w:val="Absatz-Standardschriftart"/>
    <w:link w:val="Datum"/>
    <w:uiPriority w:val="99"/>
    <w:semiHidden/>
    <w:rsid w:val="003B7C16"/>
    <w:rPr>
      <w:rFonts w:ascii="Arial" w:hAnsi="Arial"/>
      <w:sz w:val="24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3B7C16"/>
  </w:style>
  <w:style w:type="character" w:customStyle="1" w:styleId="AnredeZchn">
    <w:name w:val="Anrede Zchn"/>
    <w:basedOn w:val="Absatz-Standardschriftart"/>
    <w:link w:val="Anrede"/>
    <w:uiPriority w:val="99"/>
    <w:semiHidden/>
    <w:rsid w:val="003B7C16"/>
    <w:rPr>
      <w:rFonts w:ascii="Arial" w:hAnsi="Arial"/>
      <w:sz w:val="24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3B7C1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3B7C1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3B7C16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3B7C16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3B7C16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3B7C16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3B7C16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3B7C16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3B7C16"/>
    <w:rPr>
      <w:rFonts w:ascii="Arial" w:hAnsi="Arial"/>
      <w:sz w:val="24"/>
    </w:rPr>
  </w:style>
  <w:style w:type="paragraph" w:styleId="Gruformel">
    <w:name w:val="Closing"/>
    <w:basedOn w:val="Standard"/>
    <w:link w:val="GruformelZchn"/>
    <w:uiPriority w:val="99"/>
    <w:semiHidden/>
    <w:unhideWhenUsed/>
    <w:rsid w:val="003B7C16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3B7C16"/>
    <w:rPr>
      <w:rFonts w:ascii="Arial" w:hAnsi="Arial"/>
      <w:sz w:val="24"/>
    </w:rPr>
  </w:style>
  <w:style w:type="paragraph" w:styleId="Listennummer5">
    <w:name w:val="List Number 5"/>
    <w:basedOn w:val="Standard"/>
    <w:uiPriority w:val="99"/>
    <w:semiHidden/>
    <w:unhideWhenUsed/>
    <w:rsid w:val="003B7C16"/>
    <w:pPr>
      <w:numPr>
        <w:numId w:val="19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3B7C16"/>
    <w:pPr>
      <w:numPr>
        <w:numId w:val="20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3B7C16"/>
    <w:pPr>
      <w:numPr>
        <w:numId w:val="21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3B7C16"/>
    <w:pPr>
      <w:numPr>
        <w:numId w:val="22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3B7C16"/>
    <w:pPr>
      <w:numPr>
        <w:numId w:val="2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3B7C16"/>
    <w:pPr>
      <w:numPr>
        <w:numId w:val="24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3B7C16"/>
    <w:pPr>
      <w:numPr>
        <w:numId w:val="25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3B7C16"/>
    <w:pPr>
      <w:numPr>
        <w:numId w:val="26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3B7C16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3B7C16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3B7C16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3B7C16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3B7C16"/>
    <w:pPr>
      <w:numPr>
        <w:numId w:val="27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3B7C16"/>
    <w:pPr>
      <w:numPr>
        <w:numId w:val="28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3B7C16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3B7C16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Makrotext">
    <w:name w:val="macro"/>
    <w:link w:val="MakrotextZchn"/>
    <w:uiPriority w:val="99"/>
    <w:semiHidden/>
    <w:unhideWhenUsed/>
    <w:rsid w:val="003B7C1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3B7C16"/>
    <w:rPr>
      <w:rFonts w:ascii="Consolas" w:hAnsi="Consolas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3B7C16"/>
    <w:pPr>
      <w:spacing w:after="0"/>
      <w:ind w:left="240" w:hanging="24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3B7C16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3B7C16"/>
    <w:rPr>
      <w:rFonts w:ascii="Arial" w:hAnsi="Arial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3B7C16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3B7C16"/>
  </w:style>
  <w:style w:type="character" w:styleId="Zeilennummer">
    <w:name w:val="line number"/>
    <w:basedOn w:val="Absatz-Standardschriftart"/>
    <w:uiPriority w:val="99"/>
    <w:semiHidden/>
    <w:unhideWhenUsed/>
    <w:rsid w:val="003B7C16"/>
  </w:style>
  <w:style w:type="character" w:styleId="Funotenzeichen">
    <w:name w:val="footnote reference"/>
    <w:basedOn w:val="Absatz-Standardschriftart"/>
    <w:uiPriority w:val="99"/>
    <w:semiHidden/>
    <w:unhideWhenUsed/>
    <w:rsid w:val="003B7C16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3B7C1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3B7C16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3B7C16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3B7C16"/>
    <w:rPr>
      <w:rFonts w:asciiTheme="majorHAnsi" w:eastAsiaTheme="majorEastAsia" w:hAnsiTheme="majorHAnsi" w:cstheme="majorBidi"/>
      <w:b/>
      <w:b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B7C1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B7C16"/>
    <w:rPr>
      <w:rFonts w:ascii="Arial" w:hAnsi="Arial"/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3B7C16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B7C16"/>
    <w:pPr>
      <w:spacing w:after="100"/>
      <w:ind w:left="19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B7C16"/>
    <w:pPr>
      <w:spacing w:after="100"/>
      <w:ind w:left="168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B7C16"/>
    <w:pPr>
      <w:spacing w:after="100"/>
      <w:ind w:left="144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B7C16"/>
    <w:pPr>
      <w:spacing w:after="100"/>
      <w:ind w:left="12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B7C16"/>
    <w:pPr>
      <w:spacing w:after="100"/>
      <w:ind w:left="96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3B7C16"/>
    <w:pPr>
      <w:spacing w:after="100"/>
      <w:ind w:left="7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3B7C16"/>
    <w:pPr>
      <w:spacing w:after="0" w:line="240" w:lineRule="auto"/>
      <w:ind w:left="216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3B7C16"/>
    <w:pPr>
      <w:spacing w:after="0" w:line="240" w:lineRule="auto"/>
      <w:ind w:left="192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3B7C16"/>
    <w:pPr>
      <w:spacing w:after="0" w:line="240" w:lineRule="auto"/>
      <w:ind w:left="168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3B7C16"/>
    <w:pPr>
      <w:spacing w:after="0" w:line="240" w:lineRule="auto"/>
      <w:ind w:left="144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3B7C16"/>
    <w:pPr>
      <w:spacing w:after="0" w:line="240" w:lineRule="auto"/>
      <w:ind w:left="120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3B7C16"/>
    <w:pPr>
      <w:spacing w:after="0" w:line="240" w:lineRule="auto"/>
      <w:ind w:left="96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3B7C16"/>
    <w:pPr>
      <w:spacing w:after="0" w:line="240" w:lineRule="auto"/>
      <w:ind w:left="72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3B7C16"/>
    <w:pPr>
      <w:spacing w:after="0" w:line="240" w:lineRule="auto"/>
      <w:ind w:left="48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697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755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808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731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07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7957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02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786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333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502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76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694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105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34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118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89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084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178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3962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1056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.A\Bewerbung_Master\Siegen\MasterArbeit_MasterProject\MasterArbeit\Master%20Arbei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Bod06</b:Tag>
    <b:SourceType>Book</b:SourceType>
    <b:Guid>{95F9098E-EE8C-4DD2-A461-4ADDEB8EB6A0}</b:Guid>
    <b:LCID>0</b:LCID>
    <b:Author>
      <b:Author>
        <b:NameList>
          <b:Person>
            <b:Last>Bodendorf</b:Last>
            <b:First>Freimund</b:First>
          </b:Person>
        </b:NameList>
      </b:Author>
    </b:Author>
    <b:Title>Daten- und Wissensmanagement</b:Title>
    <b:Year>2006</b:Year>
    <b:City>Berlin/Heidelberg</b:City>
    <b:Publisher>Springer</b:Publisher>
    <b:Edition>2</b:Edition>
    <b:RefOrder>1</b:RefOrder>
  </b:Source>
  <b:Source>
    <b:Tag>Glu081</b:Tag>
    <b:SourceType>Book</b:SourceType>
    <b:Guid>{49EF47B6-7BC3-4077-A22B-BD628AF8E419}</b:Guid>
    <b:LCID>0</b:LCID>
    <b:Author>
      <b:Author>
        <b:NameList>
          <b:Person>
            <b:Last>Gluchowski</b:Last>
            <b:First>Peter</b:First>
          </b:Person>
          <b:Person>
            <b:Last>Gabriel</b:Last>
            <b:First>Roland</b:First>
          </b:Person>
          <b:Person>
            <b:Last>Dittmar</b:Last>
            <b:First>Carsten</b:First>
          </b:Person>
        </b:NameList>
      </b:Author>
    </b:Author>
    <b:Title>Management-Support-Systeme und Business intelligence. Computergestützte Informationssysteme für Fach- und Führungskräfte.</b:Title>
    <b:Year>2008</b:Year>
    <b:City>Heidelberg</b:City>
    <b:Publisher>Springer</b:Publisher>
    <b:Edition>2</b:Edition>
    <b:RefOrder>4</b:RefOrder>
  </b:Source>
  <b:Source>
    <b:Tag>Lex13</b:Tag>
    <b:SourceType>InternetSite</b:SourceType>
    <b:Guid>{D6C2B41B-14CF-4162-B9EB-F71D2548C1E3}</b:Guid>
    <b:LCID>0</b:LCID>
    <b:Title>Nachhaltigkeitsdreieck</b:Title>
    <b:InternetSiteTitle>Lexikon der Nachhaltigkeit</b:InternetSiteTitle>
    <b:Year>2013</b:Year>
    <b:YearAccessed>2013</b:YearAccessed>
    <b:MonthAccessed>08</b:MonthAccessed>
    <b:DayAccessed>05</b:DayAccessed>
    <b:URL>http://www.nachhaltigkeit.info/artikel/nachhaltigkeitsdreieck_1395.htm</b:URL>
    <b:Author>
      <b:Author>
        <b:Corporate>Lexikon der Nachhaltigkeit</b:Corporate>
      </b:Author>
    </b:Author>
    <b:RefOrder>3</b:RefOrder>
  </b:Source>
  <b:Source>
    <b:Tag>Aue142</b:Tag>
    <b:SourceType>BookSection</b:SourceType>
    <b:Guid>{C435DD00-6AC2-4B1B-B77E-E5D5936BF913}</b:Guid>
    <b:LCID>0</b:LCID>
    <b:Author>
      <b:Author>
        <b:NameList>
          <b:Person>
            <b:Last>Auer</b:Last>
            <b:First>Sören</b:First>
          </b:Person>
        </b:NameList>
      </b:Author>
      <b:Editor>
        <b:NameList>
          <b:Person>
            <b:Last>Auer</b:Last>
            <b:First>Sören</b:First>
          </b:Person>
          <b:Person>
            <b:Last>Bryl</b:Last>
            <b:First>Volha</b:First>
          </b:Person>
          <b:Person>
            <b:Last>Tramp</b:Last>
            <b:First>Sebastian</b:First>
          </b:Person>
        </b:NameList>
      </b:Editor>
    </b:Author>
    <b:Title>Introduction to LOD2</b:Title>
    <b:Year>2014</b:Year>
    <b:City>Heidelberg</b:City>
    <b:Publisher>Springer-Verlag, LNCS 8661</b:Publisher>
    <b:BookTitle>Linked Open Data - Creating Knowledge Out of Interlinked Data - Results of the LOD2 Project</b:BookTitle>
    <b:Pages>1-17</b:Pages>
    <b:RefOrder>2</b:RefOrder>
  </b:Source>
  <b:Source>
    <b:Tag>Aue14</b:Tag>
    <b:SourceType>BookSection</b:SourceType>
    <b:Guid>{136E9969-8CDC-4437-90FD-BE57549C16F1}</b:Guid>
    <b:LCID>0</b:LCID>
    <b:Author>
      <b:Author>
        <b:NameList>
          <b:Person>
            <b:Last>Auer</b:Last>
            <b:First>Sören</b:First>
          </b:Person>
          <b:Person>
            <b:Last>Pietzsch</b:Last>
            <b:First>Rene</b:First>
          </b:Person>
          <b:Person>
            <b:Last>Unbehauen</b:Last>
            <b:First>Jörg</b:First>
          </b:Person>
        </b:NameList>
      </b:Author>
      <b:Editor>
        <b:NameList>
          <b:Person>
            <b:Last>Pellegrini</b:Last>
            <b:First>Tassilo</b:First>
          </b:Person>
          <b:Person>
            <b:Last>Sack</b:Last>
            <b:First>Harald</b:First>
          </b:Person>
          <b:Person>
            <b:Last>Auer</b:Last>
            <b:First>Sören</b:First>
          </b:Person>
        </b:NameList>
      </b:Editor>
    </b:Author>
    <b:Title>Datenintegration im Unternehmen mit Linked Enterprise Data</b:Title>
    <b:BookTitle>Linked Enterprise Data. Management und Bewirtschaftung vernetzter Unternehmensdaten mit Semantic Web Technologien</b:BookTitle>
    <b:Year>2014</b:Year>
    <b:City>Berlin Heidelberg</b:City>
    <b:Publisher>Springer-Verlag, X.media.press</b:Publisher>
    <b:Pages>85-101</b:Pages>
    <b:RefOrder>5</b:RefOrder>
  </b:Source>
</b:Sources>
</file>

<file path=customXml/itemProps1.xml><?xml version="1.0" encoding="utf-8"?>
<ds:datastoreItem xmlns:ds="http://schemas.openxmlformats.org/officeDocument/2006/customXml" ds:itemID="{705B8F1E-F414-41EA-9C12-1EF4F072C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 Arbeit</Template>
  <TotalTime>0</TotalTime>
  <Pages>12</Pages>
  <Words>703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Nganou Wafo, Stephane</dc:creator>
  <cp:lastModifiedBy>Nganou Wafo, Stephane</cp:lastModifiedBy>
  <cp:revision>17</cp:revision>
  <cp:lastPrinted>2009-10-21T15:06:00Z</cp:lastPrinted>
  <dcterms:created xsi:type="dcterms:W3CDTF">2021-02-19T13:42:00Z</dcterms:created>
  <dcterms:modified xsi:type="dcterms:W3CDTF">2021-02-27T16:27:00Z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CloudProjectKey=k4h9we6nnmugy16f7bizhhuhp17cwh7pjebzouaqn; ProjectName=MA</vt:lpwstr>
  </property>
  <property fmtid="{D5CDD505-2E9C-101B-9397-08002B2CF9AE}" pid="3" name="CitaviDocumentProperty_7">
    <vt:lpwstr>MA</vt:lpwstr>
  </property>
  <property fmtid="{D5CDD505-2E9C-101B-9397-08002B2CF9AE}" pid="4" name="CitaviDocumentProperty_0">
    <vt:lpwstr>9563ff4a-b601-4e5c-b658-cdca4023c4db</vt:lpwstr>
  </property>
</Properties>
</file>